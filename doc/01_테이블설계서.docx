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3E" w:rsidRPr="00381C3E" w:rsidRDefault="00B97E3E" w:rsidP="00381C3E">
      <w:pPr>
        <w:jc w:val="center"/>
        <w:rPr>
          <w:rFonts w:ascii="굴림체" w:hAnsi="굴림체"/>
          <w:b/>
          <w:bCs/>
          <w:sz w:val="36"/>
          <w:szCs w:val="36"/>
        </w:rPr>
      </w:pPr>
      <w:r w:rsidRPr="00381C3E">
        <w:rPr>
          <w:rFonts w:ascii="굴림체" w:hAnsi="굴림체" w:hint="eastAsia"/>
          <w:b/>
          <w:bCs/>
          <w:sz w:val="36"/>
          <w:szCs w:val="36"/>
        </w:rPr>
        <w:t>목</w:t>
      </w:r>
      <w:r w:rsidRPr="00381C3E">
        <w:rPr>
          <w:rFonts w:ascii="굴림체" w:hAnsi="굴림체" w:hint="eastAsia"/>
          <w:b/>
          <w:bCs/>
          <w:sz w:val="36"/>
          <w:szCs w:val="36"/>
        </w:rPr>
        <w:t xml:space="preserve">   </w:t>
      </w:r>
      <w:r w:rsidRPr="00381C3E">
        <w:rPr>
          <w:rFonts w:ascii="굴림체" w:hAnsi="굴림체" w:hint="eastAsia"/>
          <w:b/>
          <w:bCs/>
          <w:sz w:val="36"/>
          <w:szCs w:val="36"/>
        </w:rPr>
        <w:t>차</w:t>
      </w:r>
    </w:p>
    <w:p w:rsidR="00384D09" w:rsidRDefault="001E0E81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1E0E81">
        <w:rPr>
          <w:rFonts w:ascii="굴림" w:hAnsi="굴림"/>
          <w:b w:val="0"/>
          <w:caps w:val="0"/>
        </w:rPr>
        <w:fldChar w:fldCharType="begin"/>
      </w:r>
      <w:r w:rsidR="002720DE" w:rsidRPr="00EB78D6">
        <w:rPr>
          <w:rFonts w:ascii="굴림" w:hAnsi="굴림"/>
          <w:b w:val="0"/>
          <w:caps w:val="0"/>
        </w:rPr>
        <w:instrText xml:space="preserve"> TOC \o "1-3" \h \z \u </w:instrText>
      </w:r>
      <w:r w:rsidRPr="001E0E81">
        <w:rPr>
          <w:rFonts w:ascii="굴림" w:hAnsi="굴림"/>
          <w:b w:val="0"/>
          <w:caps w:val="0"/>
        </w:rPr>
        <w:fldChar w:fldCharType="separate"/>
      </w:r>
      <w:hyperlink w:anchor="_Toc285803739" w:history="1">
        <w:r w:rsidR="00384D09" w:rsidRPr="002B74FF">
          <w:rPr>
            <w:rStyle w:val="a4"/>
            <w:noProof/>
          </w:rPr>
          <w:t>1.</w:t>
        </w:r>
        <w:r w:rsidR="00384D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음악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파일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정보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4D09" w:rsidRDefault="001E0E81">
      <w:pPr>
        <w:pStyle w:val="10"/>
        <w:tabs>
          <w:tab w:val="left" w:pos="400"/>
          <w:tab w:val="right" w:leader="dot" w:pos="98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5803740" w:history="1">
        <w:r w:rsidR="00384D09" w:rsidRPr="002B74FF">
          <w:rPr>
            <w:rStyle w:val="a4"/>
            <w:noProof/>
          </w:rPr>
          <w:t>2.</w:t>
        </w:r>
        <w:r w:rsidR="00384D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관리</w:t>
        </w:r>
        <w:r w:rsidR="00384D09" w:rsidRPr="002B74FF">
          <w:rPr>
            <w:rStyle w:val="a4"/>
            <w:noProof/>
          </w:rPr>
          <w:t xml:space="preserve"> </w:t>
        </w:r>
        <w:r w:rsidR="00384D09" w:rsidRPr="002B74FF">
          <w:rPr>
            <w:rStyle w:val="a4"/>
            <w:noProof/>
          </w:rPr>
          <w:t>테이블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4D09" w:rsidRDefault="001E0E81">
      <w:pPr>
        <w:pStyle w:val="20"/>
        <w:tabs>
          <w:tab w:val="left" w:pos="800"/>
          <w:tab w:val="right" w:leader="dot" w:pos="9838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5803741" w:history="1">
        <w:r w:rsidR="00384D09" w:rsidRPr="002B74FF">
          <w:rPr>
            <w:rStyle w:val="a4"/>
            <w:noProof/>
          </w:rPr>
          <w:t>2.1</w:t>
        </w:r>
        <w:r w:rsidR="00384D0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84D09" w:rsidRPr="002B74FF">
          <w:rPr>
            <w:rStyle w:val="a4"/>
            <w:noProof/>
          </w:rPr>
          <w:t>코드테이블</w:t>
        </w:r>
        <w:r w:rsidR="00384D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84D09">
          <w:rPr>
            <w:noProof/>
            <w:webHidden/>
          </w:rPr>
          <w:instrText xml:space="preserve"> PAGEREF _Toc285803741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15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97E3E" w:rsidRDefault="001E0E81" w:rsidP="00C27031">
      <w:r w:rsidRPr="00EB78D6">
        <w:rPr>
          <w:rFonts w:ascii="굴림" w:hAnsi="굴림"/>
          <w:b/>
          <w:caps/>
        </w:rPr>
        <w:fldChar w:fldCharType="end"/>
      </w:r>
    </w:p>
    <w:p w:rsidR="00B97E3E" w:rsidRDefault="00B97E3E" w:rsidP="00C27031">
      <w:pPr>
        <w:sectPr w:rsidR="00B97E3E" w:rsidSect="001C2189">
          <w:footerReference w:type="default" r:id="rId7"/>
          <w:pgSz w:w="11906" w:h="16838" w:code="9"/>
          <w:pgMar w:top="1701" w:right="924" w:bottom="851" w:left="1134" w:header="1304" w:footer="737" w:gutter="0"/>
          <w:pgNumType w:fmt="lowerRoman" w:start="1"/>
          <w:cols w:space="425"/>
          <w:docGrid w:type="lines" w:linePitch="360"/>
        </w:sectPr>
      </w:pPr>
    </w:p>
    <w:p w:rsidR="00D1206A" w:rsidRDefault="00B0664E" w:rsidP="00541BC2">
      <w:pPr>
        <w:pStyle w:val="1"/>
      </w:pPr>
      <w:bookmarkStart w:id="0" w:name="_Toc285803739"/>
      <w:bookmarkStart w:id="1" w:name="_Toc125772473"/>
      <w:r>
        <w:rPr>
          <w:rFonts w:hint="eastAsia"/>
        </w:rPr>
        <w:lastRenderedPageBreak/>
        <w:t>음악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0"/>
    </w:p>
    <w:p w:rsidR="00384D09" w:rsidRDefault="002D2798" w:rsidP="00384D09">
      <w:pPr>
        <w:pStyle w:val="2"/>
      </w:pPr>
      <w:r>
        <w:rPr>
          <w:rFonts w:hint="eastAsia"/>
        </w:rPr>
        <w:t>음악파일</w:t>
      </w:r>
      <w:r w:rsidR="006B4F0F">
        <w:rPr>
          <w:rFonts w:hint="eastAsia"/>
        </w:rPr>
        <w:t xml:space="preserve"> </w:t>
      </w:r>
      <w:r w:rsidR="006B4F0F">
        <w:rPr>
          <w:rFonts w:hint="eastAsia"/>
        </w:rPr>
        <w:t>정보</w:t>
      </w:r>
    </w:p>
    <w:p w:rsidR="00384D09" w:rsidRPr="00384D09" w:rsidRDefault="00384D09" w:rsidP="00384D09">
      <w:pPr>
        <w:pStyle w:val="a0"/>
      </w:pPr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203439" w:rsidRPr="00401F9F" w:rsidTr="00400D77">
        <w:trPr>
          <w:trHeight w:val="392"/>
        </w:trPr>
        <w:tc>
          <w:tcPr>
            <w:tcW w:w="2804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203439" w:rsidRPr="00213F91" w:rsidTr="00400D77">
        <w:trPr>
          <w:trHeight w:val="262"/>
        </w:trPr>
        <w:tc>
          <w:tcPr>
            <w:tcW w:w="2804" w:type="dxa"/>
            <w:gridSpan w:val="2"/>
          </w:tcPr>
          <w:p w:rsidR="00203439" w:rsidRPr="00587735" w:rsidRDefault="00203439" w:rsidP="004C1595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DF3523">
              <w:rPr>
                <w:rFonts w:ascii="굴림" w:hAnsi="굴림" w:hint="eastAsia"/>
                <w:sz w:val="18"/>
                <w:szCs w:val="18"/>
              </w:rPr>
              <w:t>AA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B0664E">
              <w:rPr>
                <w:rFonts w:ascii="굴림" w:hAnsi="굴림" w:hint="eastAsia"/>
                <w:sz w:val="18"/>
                <w:szCs w:val="18"/>
              </w:rPr>
              <w:t>MUSIC</w:t>
            </w:r>
            <w:r w:rsidR="00FA6648">
              <w:rPr>
                <w:rFonts w:ascii="굴림" w:hAnsi="굴림" w:hint="eastAsia"/>
                <w:sz w:val="18"/>
                <w:szCs w:val="18"/>
              </w:rPr>
              <w:t>_ARTICLE</w:t>
            </w:r>
          </w:p>
        </w:tc>
        <w:tc>
          <w:tcPr>
            <w:tcW w:w="6750" w:type="dxa"/>
            <w:gridSpan w:val="6"/>
          </w:tcPr>
          <w:p w:rsidR="00203439" w:rsidRPr="003368DF" w:rsidRDefault="00203439" w:rsidP="00400D77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203439" w:rsidRPr="00213F91" w:rsidTr="00400D77">
        <w:tc>
          <w:tcPr>
            <w:tcW w:w="1778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Column Name</w:t>
            </w:r>
          </w:p>
        </w:tc>
        <w:tc>
          <w:tcPr>
            <w:tcW w:w="1610" w:type="dxa"/>
            <w:gridSpan w:val="2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203439" w:rsidRPr="003368DF" w:rsidRDefault="00203439" w:rsidP="00400D77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203439" w:rsidRPr="00213F91" w:rsidTr="00400D77">
        <w:trPr>
          <w:trHeight w:val="60"/>
        </w:trPr>
        <w:tc>
          <w:tcPr>
            <w:tcW w:w="1778" w:type="dxa"/>
          </w:tcPr>
          <w:p w:rsidR="00203439" w:rsidRPr="00A65EBE" w:rsidRDefault="0086469E" w:rsidP="00CC34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MUSIC</w:t>
            </w:r>
            <w:r w:rsidR="00120E14">
              <w:rPr>
                <w:rFonts w:ascii="굴림" w:hAnsi="굴림" w:hint="eastAsia"/>
                <w:sz w:val="18"/>
                <w:szCs w:val="18"/>
              </w:rPr>
              <w:t>_ID</w:t>
            </w:r>
          </w:p>
        </w:tc>
        <w:tc>
          <w:tcPr>
            <w:tcW w:w="1610" w:type="dxa"/>
            <w:gridSpan w:val="2"/>
          </w:tcPr>
          <w:p w:rsidR="00203439" w:rsidRPr="00A65EBE" w:rsidRDefault="000D799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MD5</w:t>
            </w:r>
          </w:p>
        </w:tc>
        <w:tc>
          <w:tcPr>
            <w:tcW w:w="620" w:type="dxa"/>
          </w:tcPr>
          <w:p w:rsidR="00203439" w:rsidRPr="00A65EBE" w:rsidRDefault="00203439" w:rsidP="00AC631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</w:p>
        </w:tc>
        <w:tc>
          <w:tcPr>
            <w:tcW w:w="1043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9A7CB5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203439" w:rsidRPr="00A65EBE" w:rsidRDefault="00203439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3455FE" w:rsidRDefault="003455FE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음원파일</w:t>
            </w:r>
            <w:r w:rsidR="002F3BBA">
              <w:rPr>
                <w:rFonts w:ascii="굴림" w:hAnsi="굴림" w:hint="eastAsia"/>
                <w:sz w:val="18"/>
                <w:szCs w:val="18"/>
              </w:rPr>
              <w:t xml:space="preserve"> 일부(0 ~</w:t>
            </w:r>
            <w:r w:rsidR="00AD4FA8" w:rsidRPr="00AD4FA8">
              <w:rPr>
                <w:rFonts w:ascii="굴림" w:hAnsi="굴림"/>
                <w:sz w:val="18"/>
                <w:szCs w:val="18"/>
              </w:rPr>
              <w:t>163,840</w:t>
            </w:r>
            <w:r w:rsidR="00AD4FA8">
              <w:rPr>
                <w:rFonts w:ascii="굴림" w:hAnsi="굴림" w:hint="eastAsia"/>
                <w:sz w:val="18"/>
                <w:szCs w:val="18"/>
              </w:rPr>
              <w:t>byte</w:t>
            </w:r>
            <w:r w:rsidR="002F3BBA">
              <w:rPr>
                <w:rFonts w:ascii="굴림" w:hAnsi="굴림" w:hint="eastAsia"/>
                <w:sz w:val="18"/>
                <w:szCs w:val="18"/>
              </w:rPr>
              <w:t>)</w:t>
            </w:r>
            <w:r>
              <w:rPr>
                <w:rFonts w:ascii="굴림" w:hAnsi="굴림" w:hint="eastAsia"/>
                <w:sz w:val="18"/>
                <w:szCs w:val="18"/>
              </w:rPr>
              <w:t>에 대한 MD5구함</w:t>
            </w:r>
          </w:p>
          <w:p w:rsidR="00203439" w:rsidRDefault="00A36FB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128bit(</w:t>
            </w:r>
            <w:r w:rsidR="009A7CB5">
              <w:rPr>
                <w:rFonts w:ascii="굴림" w:hAnsi="굴림" w:hint="eastAsia"/>
                <w:sz w:val="18"/>
                <w:szCs w:val="18"/>
              </w:rPr>
              <w:t>32자리</w:t>
            </w:r>
            <w:r>
              <w:rPr>
                <w:rFonts w:ascii="굴림" w:hAnsi="굴림" w:hint="eastAsia"/>
                <w:sz w:val="18"/>
                <w:szCs w:val="18"/>
              </w:rPr>
              <w:t>)</w:t>
            </w:r>
            <w:r w:rsidR="009A7CB5">
              <w:rPr>
                <w:rFonts w:ascii="굴림" w:hAnsi="굴림" w:hint="eastAsia"/>
                <w:sz w:val="18"/>
                <w:szCs w:val="18"/>
              </w:rPr>
              <w:t>로 구성</w:t>
            </w:r>
            <w:r w:rsidR="001B66BF">
              <w:rPr>
                <w:rFonts w:ascii="굴림" w:hAnsi="굴림" w:hint="eastAsia"/>
                <w:sz w:val="18"/>
                <w:szCs w:val="18"/>
              </w:rPr>
              <w:t>된</w:t>
            </w:r>
            <w:r w:rsidR="009A7CB5">
              <w:rPr>
                <w:rFonts w:ascii="굴림" w:hAnsi="굴림" w:hint="eastAsia"/>
                <w:sz w:val="18"/>
                <w:szCs w:val="18"/>
              </w:rPr>
              <w:t xml:space="preserve"> MD5 </w:t>
            </w:r>
          </w:p>
          <w:p w:rsidR="002F3BBA" w:rsidRPr="002F3BBA" w:rsidRDefault="00CD668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다른 파일에 동일한 MD5 즉 충돌의 가능성은 무시</w:t>
            </w:r>
          </w:p>
        </w:tc>
      </w:tr>
      <w:tr w:rsidR="00203439" w:rsidRPr="00213F91" w:rsidTr="00400D77">
        <w:trPr>
          <w:trHeight w:val="70"/>
        </w:trPr>
        <w:tc>
          <w:tcPr>
            <w:tcW w:w="1778" w:type="dxa"/>
          </w:tcPr>
          <w:p w:rsidR="00203439" w:rsidRPr="00A65EBE" w:rsidRDefault="00352A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NAME</w:t>
            </w:r>
          </w:p>
        </w:tc>
        <w:tc>
          <w:tcPr>
            <w:tcW w:w="1610" w:type="dxa"/>
            <w:gridSpan w:val="2"/>
          </w:tcPr>
          <w:p w:rsidR="00203439" w:rsidRPr="00A65EBE" w:rsidRDefault="00203439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203439" w:rsidRPr="00A65EBE" w:rsidRDefault="00203439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03439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03439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03439" w:rsidRPr="00A65EBE" w:rsidRDefault="001F1A40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파일 이름. 확장자 포함, 경로 제외</w:t>
            </w:r>
          </w:p>
        </w:tc>
      </w:tr>
      <w:tr w:rsidR="00AC26B2" w:rsidRPr="00213F91" w:rsidTr="00400D77">
        <w:trPr>
          <w:trHeight w:val="70"/>
        </w:trPr>
        <w:tc>
          <w:tcPr>
            <w:tcW w:w="1778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PATH</w:t>
            </w:r>
          </w:p>
        </w:tc>
        <w:tc>
          <w:tcPr>
            <w:tcW w:w="1610" w:type="dxa"/>
            <w:gridSpan w:val="2"/>
          </w:tcPr>
          <w:p w:rsidR="00AC26B2" w:rsidRPr="00A65EBE" w:rsidRDefault="00AC26B2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AC26B2" w:rsidRPr="00A65EBE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AC26B2" w:rsidRDefault="00AC26B2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2000</w:t>
            </w:r>
          </w:p>
        </w:tc>
        <w:tc>
          <w:tcPr>
            <w:tcW w:w="540" w:type="dxa"/>
          </w:tcPr>
          <w:p w:rsidR="00AC26B2" w:rsidRPr="00A65EBE" w:rsidRDefault="0061611C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E1539B" w:rsidRDefault="00E1539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기준 경로를 기준으로 </w:t>
            </w:r>
          </w:p>
          <w:p w:rsidR="00AC26B2" w:rsidRDefault="00714A4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 xml:space="preserve">파일 </w:t>
            </w:r>
            <w:r w:rsidR="007F0443">
              <w:rPr>
                <w:rFonts w:ascii="굴림" w:hAnsi="굴림" w:hint="eastAsia"/>
                <w:sz w:val="18"/>
                <w:szCs w:val="18"/>
              </w:rPr>
              <w:t>경로, 파일 이름 포함</w:t>
            </w:r>
          </w:p>
        </w:tc>
      </w:tr>
      <w:tr w:rsidR="006402A8" w:rsidRPr="00213F91" w:rsidTr="00400D77">
        <w:trPr>
          <w:trHeight w:val="70"/>
        </w:trPr>
        <w:tc>
          <w:tcPr>
            <w:tcW w:w="1778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LYRICS</w:t>
            </w:r>
          </w:p>
        </w:tc>
        <w:tc>
          <w:tcPr>
            <w:tcW w:w="1610" w:type="dxa"/>
            <w:gridSpan w:val="2"/>
          </w:tcPr>
          <w:p w:rsidR="006402A8" w:rsidRPr="00A65EBE" w:rsidRDefault="006402A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가사</w:t>
            </w:r>
          </w:p>
        </w:tc>
        <w:tc>
          <w:tcPr>
            <w:tcW w:w="620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402A8" w:rsidRPr="00A65EBE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402A8" w:rsidRDefault="006402A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4000</w:t>
            </w:r>
          </w:p>
        </w:tc>
        <w:tc>
          <w:tcPr>
            <w:tcW w:w="540" w:type="dxa"/>
          </w:tcPr>
          <w:p w:rsidR="006402A8" w:rsidRPr="00A65EBE" w:rsidRDefault="006402A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402A8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수집된 가사</w:t>
            </w:r>
          </w:p>
        </w:tc>
      </w:tr>
      <w:tr w:rsidR="00566F9C" w:rsidRPr="00213F91" w:rsidTr="00400D77">
        <w:trPr>
          <w:trHeight w:val="70"/>
        </w:trPr>
        <w:tc>
          <w:tcPr>
            <w:tcW w:w="1778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FILE_SIZE</w:t>
            </w:r>
          </w:p>
        </w:tc>
        <w:tc>
          <w:tcPr>
            <w:tcW w:w="1610" w:type="dxa"/>
            <w:gridSpan w:val="2"/>
          </w:tcPr>
          <w:p w:rsidR="00566F9C" w:rsidRDefault="008A15D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파일 사이즈</w:t>
            </w:r>
          </w:p>
        </w:tc>
        <w:tc>
          <w:tcPr>
            <w:tcW w:w="620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66F9C" w:rsidRDefault="008A15D8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66F9C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66F9C" w:rsidRPr="00A65EBE" w:rsidRDefault="008A15D8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66F9C" w:rsidRPr="00A65EBE" w:rsidRDefault="00566F9C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SAMPL</w:t>
            </w:r>
            <w:r w:rsidR="006913EA">
              <w:rPr>
                <w:rFonts w:ascii="굴림" w:hAnsi="굴림" w:hint="eastAsia"/>
                <w:sz w:val="18"/>
                <w:szCs w:val="18"/>
              </w:rPr>
              <w:t>ING</w:t>
            </w:r>
            <w:r>
              <w:rPr>
                <w:rFonts w:ascii="굴림" w:hAnsi="굴림" w:hint="eastAsia"/>
                <w:sz w:val="18"/>
                <w:szCs w:val="18"/>
              </w:rPr>
              <w:t>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샘플링 비율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BIT_RATE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비트레이트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/>
                <w:sz w:val="18"/>
                <w:szCs w:val="18"/>
              </w:rPr>
              <w:t>I</w:t>
            </w:r>
            <w:r>
              <w:rPr>
                <w:rFonts w:ascii="굴림" w:hAnsi="굴림" w:hint="eastAsia"/>
                <w:sz w:val="18"/>
                <w:szCs w:val="18"/>
              </w:rPr>
              <w:t>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RUNNING_TIME</w:t>
            </w:r>
          </w:p>
        </w:tc>
        <w:tc>
          <w:tcPr>
            <w:tcW w:w="1610" w:type="dxa"/>
            <w:gridSpan w:val="2"/>
          </w:tcPr>
          <w:p w:rsidR="0029312B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재생시간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29312B" w:rsidRDefault="001944F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29312B" w:rsidRPr="00A65EBE" w:rsidRDefault="00361C99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초단위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29312B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ALBUM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앨범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YEAR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년도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250CE4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GENRE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장르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29312B" w:rsidRPr="00213F91" w:rsidTr="00400D77">
        <w:trPr>
          <w:trHeight w:val="70"/>
        </w:trPr>
        <w:tc>
          <w:tcPr>
            <w:tcW w:w="1778" w:type="dxa"/>
          </w:tcPr>
          <w:p w:rsidR="0029312B" w:rsidRDefault="0029312B" w:rsidP="00F55F6D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TRACK</w:t>
            </w:r>
            <w:r w:rsidR="00F55F6D">
              <w:rPr>
                <w:rFonts w:ascii="굴림" w:hAnsi="굴림" w:hint="eastAsia"/>
                <w:sz w:val="18"/>
                <w:szCs w:val="18"/>
              </w:rPr>
              <w:t>_TAG</w:t>
            </w:r>
          </w:p>
        </w:tc>
        <w:tc>
          <w:tcPr>
            <w:tcW w:w="1610" w:type="dxa"/>
            <w:gridSpan w:val="2"/>
          </w:tcPr>
          <w:p w:rsidR="0029312B" w:rsidRPr="00A65EBE" w:rsidRDefault="00417D68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트랙</w:t>
            </w:r>
          </w:p>
        </w:tc>
        <w:tc>
          <w:tcPr>
            <w:tcW w:w="620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29312B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29312B" w:rsidRPr="00A65EBE" w:rsidRDefault="0029312B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29312B" w:rsidRPr="00A65EBE" w:rsidRDefault="0029312B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메타정보에서 추출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TITLE_EXT</w:t>
            </w: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제목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1E05DF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FA6648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ARTIST_EXT</w:t>
            </w:r>
          </w:p>
        </w:tc>
        <w:tc>
          <w:tcPr>
            <w:tcW w:w="1610" w:type="dxa"/>
            <w:gridSpan w:val="2"/>
          </w:tcPr>
          <w:p w:rsidR="006011D4" w:rsidRPr="00A65EBE" w:rsidRDefault="006011D4" w:rsidP="008E6F3C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가수/연주자</w:t>
            </w: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Pr="00A65EBE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6011D4" w:rsidRDefault="006011D4" w:rsidP="008E6F3C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500</w:t>
            </w: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649CC" w:rsidP="00400D77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외부에서 수집</w:t>
            </w:r>
          </w:p>
        </w:tc>
      </w:tr>
      <w:tr w:rsidR="006011D4" w:rsidRPr="00213F91" w:rsidTr="00400D77">
        <w:trPr>
          <w:trHeight w:val="70"/>
        </w:trPr>
        <w:tc>
          <w:tcPr>
            <w:tcW w:w="1778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610" w:type="dxa"/>
            <w:gridSpan w:val="2"/>
          </w:tcPr>
          <w:p w:rsidR="006011D4" w:rsidRDefault="006011D4" w:rsidP="00400D7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620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720" w:type="dxa"/>
          </w:tcPr>
          <w:p w:rsidR="006011D4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6011D4" w:rsidRPr="00A65EBE" w:rsidRDefault="006011D4" w:rsidP="00400D77">
            <w:pPr>
              <w:jc w:val="center"/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3243" w:type="dxa"/>
          </w:tcPr>
          <w:p w:rsidR="006011D4" w:rsidRPr="00A65EBE" w:rsidRDefault="006011D4" w:rsidP="00400D77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27ECD" w:rsidRPr="00327ECD" w:rsidRDefault="00327ECD" w:rsidP="00327ECD">
      <w:pPr>
        <w:pStyle w:val="a0"/>
      </w:pPr>
    </w:p>
    <w:p w:rsidR="007E672F" w:rsidRDefault="00277DE4" w:rsidP="007E672F">
      <w:pPr>
        <w:pStyle w:val="1"/>
      </w:pPr>
      <w:bookmarkStart w:id="2" w:name="_Toc285803740"/>
      <w:bookmarkEnd w:id="1"/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bookmarkEnd w:id="2"/>
    </w:p>
    <w:p w:rsidR="007E672F" w:rsidRDefault="007E672F" w:rsidP="007E672F">
      <w:pPr>
        <w:pStyle w:val="2"/>
      </w:pPr>
      <w:bookmarkStart w:id="3" w:name="_Toc285803741"/>
      <w:r>
        <w:rPr>
          <w:rFonts w:hint="eastAsia"/>
        </w:rPr>
        <w:t>코드테이블</w:t>
      </w:r>
      <w:bookmarkEnd w:id="3"/>
    </w:p>
    <w:tbl>
      <w:tblPr>
        <w:tblStyle w:val="a8"/>
        <w:tblW w:w="9554" w:type="dxa"/>
        <w:tblLayout w:type="fixed"/>
        <w:tblLook w:val="0000"/>
      </w:tblPr>
      <w:tblGrid>
        <w:gridCol w:w="1778"/>
        <w:gridCol w:w="1026"/>
        <w:gridCol w:w="584"/>
        <w:gridCol w:w="620"/>
        <w:gridCol w:w="1043"/>
        <w:gridCol w:w="720"/>
        <w:gridCol w:w="540"/>
        <w:gridCol w:w="3243"/>
      </w:tblGrid>
      <w:tr w:rsidR="003B2E5B" w:rsidRPr="00401F9F" w:rsidTr="006D72A1">
        <w:trPr>
          <w:trHeight w:val="392"/>
        </w:trPr>
        <w:tc>
          <w:tcPr>
            <w:tcW w:w="2804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Table 명</w:t>
            </w:r>
          </w:p>
        </w:tc>
        <w:tc>
          <w:tcPr>
            <w:tcW w:w="6750" w:type="dxa"/>
            <w:gridSpan w:val="6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설 명</w:t>
            </w:r>
          </w:p>
        </w:tc>
      </w:tr>
      <w:tr w:rsidR="003B2E5B" w:rsidRPr="00213F91" w:rsidTr="006D72A1">
        <w:trPr>
          <w:trHeight w:val="262"/>
        </w:trPr>
        <w:tc>
          <w:tcPr>
            <w:tcW w:w="2804" w:type="dxa"/>
            <w:gridSpan w:val="2"/>
          </w:tcPr>
          <w:p w:rsidR="003B2E5B" w:rsidRPr="00587735" w:rsidRDefault="003B2E5B" w:rsidP="00C42097">
            <w:pPr>
              <w:tabs>
                <w:tab w:val="left" w:pos="360"/>
                <w:tab w:val="center" w:pos="1294"/>
              </w:tabs>
              <w:jc w:val="left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TB</w:t>
            </w:r>
            <w:r w:rsidR="00C42097">
              <w:rPr>
                <w:rFonts w:ascii="굴림" w:hAnsi="굴림" w:hint="eastAsia"/>
                <w:sz w:val="18"/>
                <w:szCs w:val="18"/>
              </w:rPr>
              <w:t>ZA</w:t>
            </w:r>
            <w:r w:rsidRPr="007E149B">
              <w:rPr>
                <w:rFonts w:ascii="굴림" w:hAnsi="굴림"/>
                <w:sz w:val="18"/>
                <w:szCs w:val="18"/>
              </w:rPr>
              <w:t>_</w:t>
            </w:r>
            <w:r w:rsidR="00C42097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6750" w:type="dxa"/>
            <w:gridSpan w:val="6"/>
          </w:tcPr>
          <w:p w:rsidR="003B2E5B" w:rsidRPr="003368DF" w:rsidRDefault="00204583" w:rsidP="006D72A1">
            <w:pPr>
              <w:rPr>
                <w:rFonts w:ascii="굴림" w:hAnsi="굴림" w:cs="Arial Unicode MS"/>
                <w:sz w:val="18"/>
                <w:szCs w:val="18"/>
              </w:rPr>
            </w:pPr>
            <w:r>
              <w:rPr>
                <w:rFonts w:ascii="굴림" w:hAnsi="굴림" w:cs="Arial Unicode MS" w:hint="eastAsia"/>
                <w:sz w:val="18"/>
                <w:szCs w:val="18"/>
              </w:rPr>
              <w:t>코드테이블</w:t>
            </w:r>
          </w:p>
        </w:tc>
      </w:tr>
      <w:tr w:rsidR="003B2E5B" w:rsidRPr="00213F91" w:rsidTr="006D72A1">
        <w:tc>
          <w:tcPr>
            <w:tcW w:w="1778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lastRenderedPageBreak/>
              <w:t>Column Name</w:t>
            </w:r>
          </w:p>
        </w:tc>
        <w:tc>
          <w:tcPr>
            <w:tcW w:w="1610" w:type="dxa"/>
            <w:gridSpan w:val="2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Attribute Name</w:t>
            </w:r>
          </w:p>
        </w:tc>
        <w:tc>
          <w:tcPr>
            <w:tcW w:w="6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Key</w:t>
            </w:r>
          </w:p>
        </w:tc>
        <w:tc>
          <w:tcPr>
            <w:tcW w:w="10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Type</w:t>
            </w:r>
          </w:p>
        </w:tc>
        <w:tc>
          <w:tcPr>
            <w:tcW w:w="72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Len</w:t>
            </w:r>
          </w:p>
        </w:tc>
        <w:tc>
          <w:tcPr>
            <w:tcW w:w="540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NN</w:t>
            </w:r>
          </w:p>
        </w:tc>
        <w:tc>
          <w:tcPr>
            <w:tcW w:w="3243" w:type="dxa"/>
          </w:tcPr>
          <w:p w:rsidR="003B2E5B" w:rsidRPr="003368DF" w:rsidRDefault="003B2E5B" w:rsidP="006D72A1">
            <w:pPr>
              <w:jc w:val="center"/>
              <w:rPr>
                <w:rFonts w:ascii="굴림" w:hAnsi="굴림"/>
                <w:b/>
              </w:rPr>
            </w:pPr>
            <w:r w:rsidRPr="003368DF">
              <w:rPr>
                <w:rFonts w:ascii="굴림" w:hAnsi="굴림" w:hint="eastAsia"/>
                <w:b/>
              </w:rPr>
              <w:t>Description</w:t>
            </w:r>
          </w:p>
        </w:tc>
      </w:tr>
      <w:tr w:rsidR="005749DA" w:rsidRPr="00213F91" w:rsidTr="006D72A1">
        <w:trPr>
          <w:trHeight w:val="60"/>
        </w:trPr>
        <w:tc>
          <w:tcPr>
            <w:tcW w:w="1778" w:type="dxa"/>
          </w:tcPr>
          <w:p w:rsidR="005749DA" w:rsidRPr="00A65EBE" w:rsidRDefault="00C55B0F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MAIN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_CODE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상위코드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</w:t>
            </w:r>
            <w:r w:rsidR="00126EC4" w:rsidRPr="00A65EBE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B26393" w:rsidP="006D72A1">
            <w:pPr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C55B0F" w:rsidP="00D9075C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SUB</w:t>
            </w:r>
            <w:r w:rsidR="005749DA" w:rsidRPr="00A65EBE">
              <w:rPr>
                <w:rFonts w:ascii="굴림" w:hAnsi="굴림" w:hint="eastAsia"/>
                <w:sz w:val="18"/>
                <w:szCs w:val="18"/>
              </w:rPr>
              <w:t>_</w:t>
            </w:r>
            <w:r w:rsidR="00D9075C" w:rsidRPr="00A65EBE">
              <w:rPr>
                <w:rFonts w:ascii="굴림" w:hAnsi="굴림" w:hint="eastAsia"/>
                <w:sz w:val="18"/>
                <w:szCs w:val="18"/>
              </w:rPr>
              <w:t>CODE</w:t>
            </w:r>
          </w:p>
        </w:tc>
        <w:tc>
          <w:tcPr>
            <w:tcW w:w="1610" w:type="dxa"/>
            <w:gridSpan w:val="2"/>
          </w:tcPr>
          <w:p w:rsidR="005749DA" w:rsidRPr="00A65EBE" w:rsidRDefault="00126EC4" w:rsidP="006D72A1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EBE">
              <w:rPr>
                <w:rFonts w:ascii="굴림체" w:eastAsia="굴림체" w:hAnsi="굴림체" w:hint="eastAsia"/>
                <w:sz w:val="18"/>
                <w:szCs w:val="18"/>
              </w:rPr>
              <w:t>하위코드</w:t>
            </w:r>
          </w:p>
        </w:tc>
        <w:tc>
          <w:tcPr>
            <w:tcW w:w="620" w:type="dxa"/>
          </w:tcPr>
          <w:p w:rsidR="005749DA" w:rsidRPr="00A65EBE" w:rsidRDefault="00126EC4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PK2</w:t>
            </w: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4D2274" w:rsidP="00E63422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VALUE</w:t>
            </w:r>
          </w:p>
        </w:tc>
        <w:tc>
          <w:tcPr>
            <w:tcW w:w="1610" w:type="dxa"/>
            <w:gridSpan w:val="2"/>
          </w:tcPr>
          <w:p w:rsidR="005749DA" w:rsidRPr="00A65EBE" w:rsidRDefault="003B6575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코드 값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/>
                <w:sz w:val="18"/>
                <w:szCs w:val="18"/>
              </w:rPr>
              <w:t>Varchar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200</w:t>
            </w:r>
          </w:p>
        </w:tc>
        <w:tc>
          <w:tcPr>
            <w:tcW w:w="540" w:type="dxa"/>
          </w:tcPr>
          <w:p w:rsidR="005749DA" w:rsidRPr="00A65EBE" w:rsidRDefault="005749DA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  <w:tr w:rsidR="005749DA" w:rsidRPr="00213F91" w:rsidTr="006D72A1">
        <w:trPr>
          <w:trHeight w:val="70"/>
        </w:trPr>
        <w:tc>
          <w:tcPr>
            <w:tcW w:w="1778" w:type="dxa"/>
          </w:tcPr>
          <w:p w:rsidR="005749DA" w:rsidRPr="00A65EBE" w:rsidRDefault="00D9075C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ORDER_NO</w:t>
            </w:r>
          </w:p>
        </w:tc>
        <w:tc>
          <w:tcPr>
            <w:tcW w:w="1610" w:type="dxa"/>
            <w:gridSpan w:val="2"/>
          </w:tcPr>
          <w:p w:rsidR="005749DA" w:rsidRPr="00A65EBE" w:rsidRDefault="00610D2E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상위코드내 순서</w:t>
            </w:r>
          </w:p>
        </w:tc>
        <w:tc>
          <w:tcPr>
            <w:tcW w:w="6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1043" w:type="dxa"/>
          </w:tcPr>
          <w:p w:rsidR="005749DA" w:rsidRPr="00A65EBE" w:rsidRDefault="00E41F18" w:rsidP="006D72A1">
            <w:pPr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Int</w:t>
            </w:r>
          </w:p>
        </w:tc>
        <w:tc>
          <w:tcPr>
            <w:tcW w:w="720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  <w:tc>
          <w:tcPr>
            <w:tcW w:w="540" w:type="dxa"/>
          </w:tcPr>
          <w:p w:rsidR="005749DA" w:rsidRPr="00A65EBE" w:rsidRDefault="00645F06" w:rsidP="006D72A1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A65EBE">
              <w:rPr>
                <w:rFonts w:ascii="굴림" w:hAnsi="굴림" w:hint="eastAsia"/>
                <w:sz w:val="18"/>
                <w:szCs w:val="18"/>
              </w:rPr>
              <w:t>Y</w:t>
            </w:r>
          </w:p>
        </w:tc>
        <w:tc>
          <w:tcPr>
            <w:tcW w:w="3243" w:type="dxa"/>
          </w:tcPr>
          <w:p w:rsidR="005749DA" w:rsidRPr="00A65EBE" w:rsidRDefault="005749DA" w:rsidP="006D72A1">
            <w:pPr>
              <w:rPr>
                <w:rFonts w:ascii="굴림" w:hAnsi="굴림"/>
                <w:sz w:val="18"/>
                <w:szCs w:val="18"/>
              </w:rPr>
            </w:pPr>
          </w:p>
        </w:tc>
      </w:tr>
    </w:tbl>
    <w:p w:rsidR="003B2E5B" w:rsidRPr="003B2E5B" w:rsidRDefault="003B2E5B" w:rsidP="003B2E5B">
      <w:pPr>
        <w:pStyle w:val="a0"/>
      </w:pPr>
    </w:p>
    <w:sectPr w:rsidR="003B2E5B" w:rsidRPr="003B2E5B" w:rsidSect="001C2189">
      <w:headerReference w:type="even" r:id="rId8"/>
      <w:headerReference w:type="default" r:id="rId9"/>
      <w:footerReference w:type="default" r:id="rId10"/>
      <w:pgSz w:w="11906" w:h="16838" w:code="9"/>
      <w:pgMar w:top="1701" w:right="851" w:bottom="851" w:left="1134" w:header="1134" w:footer="737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6F" w:rsidRDefault="002C0F6F">
      <w:r>
        <w:separator/>
      </w:r>
    </w:p>
    <w:p w:rsidR="002C0F6F" w:rsidRDefault="002C0F6F"/>
  </w:endnote>
  <w:endnote w:type="continuationSeparator" w:id="0">
    <w:p w:rsidR="002C0F6F" w:rsidRDefault="002C0F6F">
      <w:r>
        <w:continuationSeparator/>
      </w:r>
    </w:p>
    <w:p w:rsidR="002C0F6F" w:rsidRDefault="002C0F6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1E0E81">
    <w:pPr>
      <w:jc w:val="center"/>
    </w:pPr>
    <w:r>
      <w:rPr>
        <w:noProof/>
      </w:rPr>
      <w:pict>
        <v:line id="_x0000_s2106" style="position:absolute;left:0;text-align:left;z-index:251655680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0" name="그림 60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233B" w:rsidRDefault="002B233B">
    <w:pPr>
      <w:jc w:val="center"/>
    </w:pPr>
    <w:r>
      <w:rPr>
        <w:rFonts w:hint="eastAsia"/>
      </w:rPr>
      <w:t xml:space="preserve">- </w:t>
    </w:r>
    <w:r w:rsidR="001E0E81">
      <w:fldChar w:fldCharType="begin"/>
    </w:r>
    <w:r>
      <w:instrText xml:space="preserve"> PAGE </w:instrText>
    </w:r>
    <w:r w:rsidR="001E0E81">
      <w:fldChar w:fldCharType="separate"/>
    </w:r>
    <w:r w:rsidR="002D2798">
      <w:rPr>
        <w:noProof/>
      </w:rPr>
      <w:t>i</w:t>
    </w:r>
    <w:r w:rsidR="001E0E81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1E0E81">
    <w:pPr>
      <w:jc w:val="center"/>
    </w:pPr>
    <w:r>
      <w:rPr>
        <w:noProof/>
      </w:rPr>
      <w:pict>
        <v:line id="_x0000_s2111" style="position:absolute;left:0;text-align:left;z-index:251657728;mso-wrap-style:none;v-text-anchor:middle" from="0,7.4pt" to="495pt,7.4pt" o:userdrawn="t" strokeweight="2pt">
          <v:stroke startarrowwidth="narrow" startarrowlength="short" endarrowwidth="narrow" endarrowlength="short"/>
        </v:line>
      </w:pict>
    </w:r>
    <w:r w:rsidR="002B233B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8435340</wp:posOffset>
          </wp:positionH>
          <wp:positionV relativeFrom="paragraph">
            <wp:posOffset>113030</wp:posOffset>
          </wp:positionV>
          <wp:extent cx="838200" cy="226695"/>
          <wp:effectExtent l="19050" t="0" r="0" b="0"/>
          <wp:wrapNone/>
          <wp:docPr id="65" name="그림 65" descr="LG C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G CN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118" r="11647" b="8676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Style w:val="ab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3420"/>
      <w:gridCol w:w="3240"/>
      <w:gridCol w:w="3240"/>
    </w:tblGrid>
    <w:tr w:rsidR="002B233B">
      <w:trPr>
        <w:trHeight w:val="352"/>
      </w:trPr>
      <w:tc>
        <w:tcPr>
          <w:tcW w:w="3420" w:type="dxa"/>
          <w:vAlign w:val="center"/>
        </w:tcPr>
        <w:p w:rsidR="002B233B" w:rsidRDefault="001E0E81" w:rsidP="00460C5B">
          <w:r>
            <w:fldChar w:fldCharType="begin"/>
          </w:r>
          <w:r w:rsidR="002B233B">
            <w:instrText xml:space="preserve"> </w:instrText>
          </w:r>
          <w:r w:rsidR="002B233B">
            <w:rPr>
              <w:rFonts w:hint="eastAsia"/>
            </w:rPr>
            <w:instrText>TIME \@ "yyyy-MM-dd"</w:instrText>
          </w:r>
          <w:r w:rsidR="002B233B">
            <w:instrText xml:space="preserve"> </w:instrText>
          </w:r>
          <w:r>
            <w:fldChar w:fldCharType="separate"/>
          </w:r>
          <w:r w:rsidR="002D2798">
            <w:rPr>
              <w:noProof/>
            </w:rPr>
            <w:t>2011-02-19</w:t>
          </w:r>
          <w:r>
            <w:fldChar w:fldCharType="end"/>
          </w:r>
        </w:p>
      </w:tc>
      <w:tc>
        <w:tcPr>
          <w:tcW w:w="3240" w:type="dxa"/>
          <w:vAlign w:val="center"/>
        </w:tcPr>
        <w:p w:rsidR="002B233B" w:rsidRDefault="001E0E81" w:rsidP="00460C5B">
          <w:pPr>
            <w:jc w:val="center"/>
          </w:pPr>
          <w:r w:rsidRPr="00446775">
            <w:fldChar w:fldCharType="begin"/>
          </w:r>
          <w:r w:rsidR="002B233B" w:rsidRPr="00446775">
            <w:instrText xml:space="preserve"> PAGE </w:instrText>
          </w:r>
          <w:r w:rsidRPr="00446775">
            <w:fldChar w:fldCharType="separate"/>
          </w:r>
          <w:r w:rsidR="006B4F0F">
            <w:rPr>
              <w:noProof/>
            </w:rPr>
            <w:t>1</w:t>
          </w:r>
          <w:r w:rsidRPr="00446775">
            <w:fldChar w:fldCharType="end"/>
          </w:r>
        </w:p>
      </w:tc>
      <w:tc>
        <w:tcPr>
          <w:tcW w:w="3240" w:type="dxa"/>
          <w:vAlign w:val="center"/>
        </w:tcPr>
        <w:p w:rsidR="002B233B" w:rsidRDefault="002B233B" w:rsidP="00460C5B">
          <w:pPr>
            <w:jc w:val="right"/>
          </w:pPr>
        </w:p>
      </w:tc>
    </w:tr>
  </w:tbl>
  <w:p w:rsidR="002B233B" w:rsidRDefault="002B233B" w:rsidP="00A2600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6F" w:rsidRDefault="002C0F6F">
      <w:r>
        <w:separator/>
      </w:r>
    </w:p>
    <w:p w:rsidR="002C0F6F" w:rsidRDefault="002C0F6F"/>
  </w:footnote>
  <w:footnote w:type="continuationSeparator" w:id="0">
    <w:p w:rsidR="002C0F6F" w:rsidRDefault="002C0F6F">
      <w:r>
        <w:continuationSeparator/>
      </w:r>
    </w:p>
    <w:p w:rsidR="002C0F6F" w:rsidRDefault="002C0F6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33B" w:rsidRDefault="002B233B" w:rsidP="00D70648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740649F7"/>
    <w:multiLevelType w:val="hybridMultilevel"/>
    <w:tmpl w:val="8CA29FE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349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071"/>
    <w:rsid w:val="0000075F"/>
    <w:rsid w:val="00000890"/>
    <w:rsid w:val="00000AC1"/>
    <w:rsid w:val="000017D3"/>
    <w:rsid w:val="00003697"/>
    <w:rsid w:val="0000746A"/>
    <w:rsid w:val="00007BA5"/>
    <w:rsid w:val="000104FF"/>
    <w:rsid w:val="00011698"/>
    <w:rsid w:val="0001175C"/>
    <w:rsid w:val="00011CC2"/>
    <w:rsid w:val="00012127"/>
    <w:rsid w:val="00013911"/>
    <w:rsid w:val="000141D9"/>
    <w:rsid w:val="00014B20"/>
    <w:rsid w:val="00014C87"/>
    <w:rsid w:val="00015594"/>
    <w:rsid w:val="00015986"/>
    <w:rsid w:val="00015C6A"/>
    <w:rsid w:val="000163D8"/>
    <w:rsid w:val="000207F9"/>
    <w:rsid w:val="00020B8D"/>
    <w:rsid w:val="000219CF"/>
    <w:rsid w:val="00021B24"/>
    <w:rsid w:val="00021EC0"/>
    <w:rsid w:val="00021EC6"/>
    <w:rsid w:val="00022032"/>
    <w:rsid w:val="000223A8"/>
    <w:rsid w:val="00022BBB"/>
    <w:rsid w:val="00022F33"/>
    <w:rsid w:val="000239EE"/>
    <w:rsid w:val="00025C87"/>
    <w:rsid w:val="00026363"/>
    <w:rsid w:val="00033517"/>
    <w:rsid w:val="000337B2"/>
    <w:rsid w:val="00033B7A"/>
    <w:rsid w:val="00033E68"/>
    <w:rsid w:val="00035EB0"/>
    <w:rsid w:val="000365DC"/>
    <w:rsid w:val="0003783C"/>
    <w:rsid w:val="000412DF"/>
    <w:rsid w:val="00042152"/>
    <w:rsid w:val="00045909"/>
    <w:rsid w:val="0004650F"/>
    <w:rsid w:val="00047D98"/>
    <w:rsid w:val="000500D9"/>
    <w:rsid w:val="0005019B"/>
    <w:rsid w:val="00050F26"/>
    <w:rsid w:val="000518B7"/>
    <w:rsid w:val="000520DE"/>
    <w:rsid w:val="000529DD"/>
    <w:rsid w:val="000534E5"/>
    <w:rsid w:val="00053CF4"/>
    <w:rsid w:val="0005406B"/>
    <w:rsid w:val="00054BC5"/>
    <w:rsid w:val="00056979"/>
    <w:rsid w:val="00062845"/>
    <w:rsid w:val="00063B2E"/>
    <w:rsid w:val="00064D0B"/>
    <w:rsid w:val="00065C74"/>
    <w:rsid w:val="000674D3"/>
    <w:rsid w:val="00067782"/>
    <w:rsid w:val="000731AF"/>
    <w:rsid w:val="000743D6"/>
    <w:rsid w:val="00074E60"/>
    <w:rsid w:val="00076866"/>
    <w:rsid w:val="000773A4"/>
    <w:rsid w:val="0008096C"/>
    <w:rsid w:val="00080D74"/>
    <w:rsid w:val="00081774"/>
    <w:rsid w:val="00081B94"/>
    <w:rsid w:val="00084C46"/>
    <w:rsid w:val="00085659"/>
    <w:rsid w:val="0008683B"/>
    <w:rsid w:val="000877F8"/>
    <w:rsid w:val="00090835"/>
    <w:rsid w:val="00090865"/>
    <w:rsid w:val="00090FE2"/>
    <w:rsid w:val="000912CA"/>
    <w:rsid w:val="00091984"/>
    <w:rsid w:val="00091C6D"/>
    <w:rsid w:val="0009313F"/>
    <w:rsid w:val="00093DA5"/>
    <w:rsid w:val="0009466A"/>
    <w:rsid w:val="00094873"/>
    <w:rsid w:val="00096A30"/>
    <w:rsid w:val="00097112"/>
    <w:rsid w:val="00097ECF"/>
    <w:rsid w:val="000A162B"/>
    <w:rsid w:val="000A1D62"/>
    <w:rsid w:val="000A263A"/>
    <w:rsid w:val="000A3DDA"/>
    <w:rsid w:val="000A46B8"/>
    <w:rsid w:val="000A46F2"/>
    <w:rsid w:val="000A5568"/>
    <w:rsid w:val="000A60BB"/>
    <w:rsid w:val="000A610B"/>
    <w:rsid w:val="000A78AE"/>
    <w:rsid w:val="000B0DF8"/>
    <w:rsid w:val="000B2AC6"/>
    <w:rsid w:val="000B3A8C"/>
    <w:rsid w:val="000B4CAB"/>
    <w:rsid w:val="000B6303"/>
    <w:rsid w:val="000B655E"/>
    <w:rsid w:val="000B70A8"/>
    <w:rsid w:val="000B79A7"/>
    <w:rsid w:val="000C12EB"/>
    <w:rsid w:val="000C12EF"/>
    <w:rsid w:val="000C3571"/>
    <w:rsid w:val="000C366A"/>
    <w:rsid w:val="000C535B"/>
    <w:rsid w:val="000C5F16"/>
    <w:rsid w:val="000C63E9"/>
    <w:rsid w:val="000C65B6"/>
    <w:rsid w:val="000C713B"/>
    <w:rsid w:val="000C7716"/>
    <w:rsid w:val="000C7B67"/>
    <w:rsid w:val="000D02F2"/>
    <w:rsid w:val="000D0F23"/>
    <w:rsid w:val="000D1178"/>
    <w:rsid w:val="000D21F9"/>
    <w:rsid w:val="000D2766"/>
    <w:rsid w:val="000D4CC9"/>
    <w:rsid w:val="000D6C6B"/>
    <w:rsid w:val="000D77ED"/>
    <w:rsid w:val="000D7994"/>
    <w:rsid w:val="000E01F2"/>
    <w:rsid w:val="000E05C1"/>
    <w:rsid w:val="000E2011"/>
    <w:rsid w:val="000E30C3"/>
    <w:rsid w:val="000E4190"/>
    <w:rsid w:val="000E4E6A"/>
    <w:rsid w:val="000E6731"/>
    <w:rsid w:val="000E72D4"/>
    <w:rsid w:val="000E7823"/>
    <w:rsid w:val="000E79B6"/>
    <w:rsid w:val="000E79FC"/>
    <w:rsid w:val="000E7A34"/>
    <w:rsid w:val="000F0E60"/>
    <w:rsid w:val="000F5CE0"/>
    <w:rsid w:val="000F66D7"/>
    <w:rsid w:val="00100865"/>
    <w:rsid w:val="001030E4"/>
    <w:rsid w:val="001031A3"/>
    <w:rsid w:val="00103541"/>
    <w:rsid w:val="001038AA"/>
    <w:rsid w:val="00103DCA"/>
    <w:rsid w:val="00104CC5"/>
    <w:rsid w:val="0010607B"/>
    <w:rsid w:val="00106B14"/>
    <w:rsid w:val="00106C4B"/>
    <w:rsid w:val="00110980"/>
    <w:rsid w:val="00111F20"/>
    <w:rsid w:val="00112E81"/>
    <w:rsid w:val="0011499C"/>
    <w:rsid w:val="001150A5"/>
    <w:rsid w:val="00116B31"/>
    <w:rsid w:val="001175AD"/>
    <w:rsid w:val="0012009B"/>
    <w:rsid w:val="00120E14"/>
    <w:rsid w:val="00122330"/>
    <w:rsid w:val="001230C7"/>
    <w:rsid w:val="001237F4"/>
    <w:rsid w:val="001243FA"/>
    <w:rsid w:val="001245EF"/>
    <w:rsid w:val="00124B85"/>
    <w:rsid w:val="00126EC4"/>
    <w:rsid w:val="00130B36"/>
    <w:rsid w:val="00131082"/>
    <w:rsid w:val="001314A2"/>
    <w:rsid w:val="001322F5"/>
    <w:rsid w:val="001335A9"/>
    <w:rsid w:val="001336F6"/>
    <w:rsid w:val="00133DDD"/>
    <w:rsid w:val="00134F5A"/>
    <w:rsid w:val="001370AB"/>
    <w:rsid w:val="0014069C"/>
    <w:rsid w:val="001411FB"/>
    <w:rsid w:val="00142E18"/>
    <w:rsid w:val="00143A77"/>
    <w:rsid w:val="00145815"/>
    <w:rsid w:val="001479F8"/>
    <w:rsid w:val="00150F20"/>
    <w:rsid w:val="00152150"/>
    <w:rsid w:val="0015375C"/>
    <w:rsid w:val="001537F7"/>
    <w:rsid w:val="00157F89"/>
    <w:rsid w:val="00161214"/>
    <w:rsid w:val="0016206B"/>
    <w:rsid w:val="00162A3C"/>
    <w:rsid w:val="001637A3"/>
    <w:rsid w:val="001638B1"/>
    <w:rsid w:val="00164E36"/>
    <w:rsid w:val="00165813"/>
    <w:rsid w:val="0016691E"/>
    <w:rsid w:val="00166E4D"/>
    <w:rsid w:val="00166EBB"/>
    <w:rsid w:val="00170352"/>
    <w:rsid w:val="00170B6E"/>
    <w:rsid w:val="00171BBE"/>
    <w:rsid w:val="00171F30"/>
    <w:rsid w:val="001725EA"/>
    <w:rsid w:val="00174074"/>
    <w:rsid w:val="0017419C"/>
    <w:rsid w:val="00174CEA"/>
    <w:rsid w:val="001754B9"/>
    <w:rsid w:val="00176B70"/>
    <w:rsid w:val="00177C8C"/>
    <w:rsid w:val="00177DE1"/>
    <w:rsid w:val="00180BDC"/>
    <w:rsid w:val="001810FD"/>
    <w:rsid w:val="001812B6"/>
    <w:rsid w:val="001844D1"/>
    <w:rsid w:val="00184759"/>
    <w:rsid w:val="0018529B"/>
    <w:rsid w:val="00185915"/>
    <w:rsid w:val="00185F1E"/>
    <w:rsid w:val="00186108"/>
    <w:rsid w:val="00187E86"/>
    <w:rsid w:val="0019058D"/>
    <w:rsid w:val="0019105B"/>
    <w:rsid w:val="0019148E"/>
    <w:rsid w:val="0019366F"/>
    <w:rsid w:val="001944F4"/>
    <w:rsid w:val="00194526"/>
    <w:rsid w:val="00195C7F"/>
    <w:rsid w:val="00196360"/>
    <w:rsid w:val="001A0274"/>
    <w:rsid w:val="001A0D72"/>
    <w:rsid w:val="001A4BE1"/>
    <w:rsid w:val="001A6B79"/>
    <w:rsid w:val="001A6D78"/>
    <w:rsid w:val="001A7030"/>
    <w:rsid w:val="001A7E1D"/>
    <w:rsid w:val="001A7F1F"/>
    <w:rsid w:val="001B363F"/>
    <w:rsid w:val="001B4203"/>
    <w:rsid w:val="001B4C83"/>
    <w:rsid w:val="001B4C89"/>
    <w:rsid w:val="001B5C7F"/>
    <w:rsid w:val="001B66BF"/>
    <w:rsid w:val="001C0DB5"/>
    <w:rsid w:val="001C2189"/>
    <w:rsid w:val="001C3772"/>
    <w:rsid w:val="001C5273"/>
    <w:rsid w:val="001C5303"/>
    <w:rsid w:val="001C57F4"/>
    <w:rsid w:val="001C59AB"/>
    <w:rsid w:val="001C7D0B"/>
    <w:rsid w:val="001D1F11"/>
    <w:rsid w:val="001D1FDD"/>
    <w:rsid w:val="001D225B"/>
    <w:rsid w:val="001D465F"/>
    <w:rsid w:val="001E0218"/>
    <w:rsid w:val="001E057A"/>
    <w:rsid w:val="001E05DF"/>
    <w:rsid w:val="001E05EB"/>
    <w:rsid w:val="001E0E81"/>
    <w:rsid w:val="001E141C"/>
    <w:rsid w:val="001E2E2E"/>
    <w:rsid w:val="001E4CE1"/>
    <w:rsid w:val="001E5653"/>
    <w:rsid w:val="001F01EA"/>
    <w:rsid w:val="001F1A40"/>
    <w:rsid w:val="001F1E15"/>
    <w:rsid w:val="001F2FBB"/>
    <w:rsid w:val="001F39A0"/>
    <w:rsid w:val="001F5491"/>
    <w:rsid w:val="001F597A"/>
    <w:rsid w:val="001F5C76"/>
    <w:rsid w:val="001F6A96"/>
    <w:rsid w:val="001F7765"/>
    <w:rsid w:val="002004AC"/>
    <w:rsid w:val="00200501"/>
    <w:rsid w:val="00200847"/>
    <w:rsid w:val="00200E11"/>
    <w:rsid w:val="002016C0"/>
    <w:rsid w:val="002021D7"/>
    <w:rsid w:val="00202A83"/>
    <w:rsid w:val="00203439"/>
    <w:rsid w:val="00203D2F"/>
    <w:rsid w:val="00204583"/>
    <w:rsid w:val="00205115"/>
    <w:rsid w:val="00206C49"/>
    <w:rsid w:val="0020763D"/>
    <w:rsid w:val="0021011D"/>
    <w:rsid w:val="00210CF7"/>
    <w:rsid w:val="00217641"/>
    <w:rsid w:val="00220143"/>
    <w:rsid w:val="002243C6"/>
    <w:rsid w:val="0022576C"/>
    <w:rsid w:val="00225EA2"/>
    <w:rsid w:val="00227E8A"/>
    <w:rsid w:val="002321A4"/>
    <w:rsid w:val="00232299"/>
    <w:rsid w:val="00232AC3"/>
    <w:rsid w:val="00232DB2"/>
    <w:rsid w:val="002336F5"/>
    <w:rsid w:val="00235465"/>
    <w:rsid w:val="00236395"/>
    <w:rsid w:val="00240D1B"/>
    <w:rsid w:val="0024100F"/>
    <w:rsid w:val="002411C3"/>
    <w:rsid w:val="002417E1"/>
    <w:rsid w:val="00241E61"/>
    <w:rsid w:val="002430E5"/>
    <w:rsid w:val="002433E8"/>
    <w:rsid w:val="00243692"/>
    <w:rsid w:val="002448C6"/>
    <w:rsid w:val="00244F11"/>
    <w:rsid w:val="002462DA"/>
    <w:rsid w:val="00246ECD"/>
    <w:rsid w:val="00247ED0"/>
    <w:rsid w:val="00250CE4"/>
    <w:rsid w:val="00252472"/>
    <w:rsid w:val="00254F0E"/>
    <w:rsid w:val="00255A63"/>
    <w:rsid w:val="00256637"/>
    <w:rsid w:val="00257D2B"/>
    <w:rsid w:val="00261410"/>
    <w:rsid w:val="00261578"/>
    <w:rsid w:val="0026314B"/>
    <w:rsid w:val="002654F4"/>
    <w:rsid w:val="00266063"/>
    <w:rsid w:val="00270689"/>
    <w:rsid w:val="00271BE8"/>
    <w:rsid w:val="002720DE"/>
    <w:rsid w:val="00275488"/>
    <w:rsid w:val="00275540"/>
    <w:rsid w:val="00277DE4"/>
    <w:rsid w:val="00277F09"/>
    <w:rsid w:val="00281BF2"/>
    <w:rsid w:val="00281EC4"/>
    <w:rsid w:val="0028506A"/>
    <w:rsid w:val="00285FF2"/>
    <w:rsid w:val="0028640D"/>
    <w:rsid w:val="002907BA"/>
    <w:rsid w:val="00292483"/>
    <w:rsid w:val="0029312B"/>
    <w:rsid w:val="00295192"/>
    <w:rsid w:val="002A14F5"/>
    <w:rsid w:val="002A14F7"/>
    <w:rsid w:val="002A17ED"/>
    <w:rsid w:val="002A2CF3"/>
    <w:rsid w:val="002A3084"/>
    <w:rsid w:val="002A3C24"/>
    <w:rsid w:val="002A470E"/>
    <w:rsid w:val="002A75E4"/>
    <w:rsid w:val="002B05CC"/>
    <w:rsid w:val="002B0649"/>
    <w:rsid w:val="002B12E4"/>
    <w:rsid w:val="002B2315"/>
    <w:rsid w:val="002B233B"/>
    <w:rsid w:val="002B2612"/>
    <w:rsid w:val="002B30DF"/>
    <w:rsid w:val="002B38EF"/>
    <w:rsid w:val="002B3B7E"/>
    <w:rsid w:val="002B4847"/>
    <w:rsid w:val="002C056D"/>
    <w:rsid w:val="002C088D"/>
    <w:rsid w:val="002C0ADC"/>
    <w:rsid w:val="002C0F6F"/>
    <w:rsid w:val="002C1E6A"/>
    <w:rsid w:val="002C45FB"/>
    <w:rsid w:val="002C6E64"/>
    <w:rsid w:val="002D1A3A"/>
    <w:rsid w:val="002D2708"/>
    <w:rsid w:val="002D2798"/>
    <w:rsid w:val="002D27A8"/>
    <w:rsid w:val="002D2A08"/>
    <w:rsid w:val="002D2CAA"/>
    <w:rsid w:val="002D35B5"/>
    <w:rsid w:val="002D3668"/>
    <w:rsid w:val="002D4D48"/>
    <w:rsid w:val="002D6526"/>
    <w:rsid w:val="002E00A4"/>
    <w:rsid w:val="002E1855"/>
    <w:rsid w:val="002E2B47"/>
    <w:rsid w:val="002E5F2B"/>
    <w:rsid w:val="002E6E1C"/>
    <w:rsid w:val="002F0FE7"/>
    <w:rsid w:val="002F2182"/>
    <w:rsid w:val="002F21F5"/>
    <w:rsid w:val="002F3153"/>
    <w:rsid w:val="002F3189"/>
    <w:rsid w:val="002F3BBA"/>
    <w:rsid w:val="002F4162"/>
    <w:rsid w:val="002F48EE"/>
    <w:rsid w:val="002F4E1E"/>
    <w:rsid w:val="002F50EF"/>
    <w:rsid w:val="002F6246"/>
    <w:rsid w:val="002F6299"/>
    <w:rsid w:val="002F6ECE"/>
    <w:rsid w:val="003007D1"/>
    <w:rsid w:val="0030150F"/>
    <w:rsid w:val="00301A4D"/>
    <w:rsid w:val="0030397A"/>
    <w:rsid w:val="00303F09"/>
    <w:rsid w:val="0030407F"/>
    <w:rsid w:val="003044FC"/>
    <w:rsid w:val="00305188"/>
    <w:rsid w:val="00305E2F"/>
    <w:rsid w:val="003072E6"/>
    <w:rsid w:val="0031039A"/>
    <w:rsid w:val="00311104"/>
    <w:rsid w:val="0031194E"/>
    <w:rsid w:val="0031240C"/>
    <w:rsid w:val="00313ACA"/>
    <w:rsid w:val="003148CB"/>
    <w:rsid w:val="00316760"/>
    <w:rsid w:val="00316D4D"/>
    <w:rsid w:val="00317253"/>
    <w:rsid w:val="003212EE"/>
    <w:rsid w:val="003226A6"/>
    <w:rsid w:val="0032378E"/>
    <w:rsid w:val="00324977"/>
    <w:rsid w:val="00326682"/>
    <w:rsid w:val="00326E5C"/>
    <w:rsid w:val="0032744F"/>
    <w:rsid w:val="00327ECD"/>
    <w:rsid w:val="003319C4"/>
    <w:rsid w:val="00331B86"/>
    <w:rsid w:val="00332169"/>
    <w:rsid w:val="00332A0C"/>
    <w:rsid w:val="00332A7F"/>
    <w:rsid w:val="003333B5"/>
    <w:rsid w:val="003340B6"/>
    <w:rsid w:val="00334671"/>
    <w:rsid w:val="00334EBE"/>
    <w:rsid w:val="00334F85"/>
    <w:rsid w:val="003372E2"/>
    <w:rsid w:val="00337F1F"/>
    <w:rsid w:val="0034264E"/>
    <w:rsid w:val="00342ED9"/>
    <w:rsid w:val="00343A73"/>
    <w:rsid w:val="00344202"/>
    <w:rsid w:val="003444BC"/>
    <w:rsid w:val="00344510"/>
    <w:rsid w:val="00344DA4"/>
    <w:rsid w:val="0034525A"/>
    <w:rsid w:val="003455FE"/>
    <w:rsid w:val="00345D49"/>
    <w:rsid w:val="00346BD0"/>
    <w:rsid w:val="00347770"/>
    <w:rsid w:val="00350750"/>
    <w:rsid w:val="0035193A"/>
    <w:rsid w:val="00351CF3"/>
    <w:rsid w:val="003524DF"/>
    <w:rsid w:val="003529F8"/>
    <w:rsid w:val="00352AB2"/>
    <w:rsid w:val="00353C10"/>
    <w:rsid w:val="0035434A"/>
    <w:rsid w:val="0035508E"/>
    <w:rsid w:val="003551F5"/>
    <w:rsid w:val="00355676"/>
    <w:rsid w:val="0035577A"/>
    <w:rsid w:val="00355CA6"/>
    <w:rsid w:val="003566B8"/>
    <w:rsid w:val="0035728A"/>
    <w:rsid w:val="003579A9"/>
    <w:rsid w:val="00357C5C"/>
    <w:rsid w:val="00357CF5"/>
    <w:rsid w:val="00361C99"/>
    <w:rsid w:val="00363F59"/>
    <w:rsid w:val="00364C1D"/>
    <w:rsid w:val="00366CFF"/>
    <w:rsid w:val="0036711A"/>
    <w:rsid w:val="00370172"/>
    <w:rsid w:val="00370D74"/>
    <w:rsid w:val="0037135F"/>
    <w:rsid w:val="00371B82"/>
    <w:rsid w:val="003723A2"/>
    <w:rsid w:val="00373509"/>
    <w:rsid w:val="003739A5"/>
    <w:rsid w:val="003740BA"/>
    <w:rsid w:val="00375B1F"/>
    <w:rsid w:val="00377AD2"/>
    <w:rsid w:val="00381A8F"/>
    <w:rsid w:val="00381C3E"/>
    <w:rsid w:val="00383461"/>
    <w:rsid w:val="00383717"/>
    <w:rsid w:val="00384D09"/>
    <w:rsid w:val="0038535F"/>
    <w:rsid w:val="003859A9"/>
    <w:rsid w:val="00385C2A"/>
    <w:rsid w:val="003860EC"/>
    <w:rsid w:val="00386294"/>
    <w:rsid w:val="003870E0"/>
    <w:rsid w:val="0038750E"/>
    <w:rsid w:val="00387D65"/>
    <w:rsid w:val="00390312"/>
    <w:rsid w:val="00390344"/>
    <w:rsid w:val="003914A0"/>
    <w:rsid w:val="0039170F"/>
    <w:rsid w:val="003939E2"/>
    <w:rsid w:val="003945A4"/>
    <w:rsid w:val="00394E68"/>
    <w:rsid w:val="00395A80"/>
    <w:rsid w:val="0039615E"/>
    <w:rsid w:val="003A013F"/>
    <w:rsid w:val="003A023C"/>
    <w:rsid w:val="003A105A"/>
    <w:rsid w:val="003A156B"/>
    <w:rsid w:val="003A4B30"/>
    <w:rsid w:val="003A6B7A"/>
    <w:rsid w:val="003B08AB"/>
    <w:rsid w:val="003B2366"/>
    <w:rsid w:val="003B297C"/>
    <w:rsid w:val="003B2E5B"/>
    <w:rsid w:val="003B3C26"/>
    <w:rsid w:val="003B4234"/>
    <w:rsid w:val="003B54E6"/>
    <w:rsid w:val="003B6575"/>
    <w:rsid w:val="003C092D"/>
    <w:rsid w:val="003C1A1E"/>
    <w:rsid w:val="003C1BA8"/>
    <w:rsid w:val="003C1D39"/>
    <w:rsid w:val="003C4244"/>
    <w:rsid w:val="003C689B"/>
    <w:rsid w:val="003C69C6"/>
    <w:rsid w:val="003C73B9"/>
    <w:rsid w:val="003C7632"/>
    <w:rsid w:val="003C768F"/>
    <w:rsid w:val="003D08BA"/>
    <w:rsid w:val="003D51FC"/>
    <w:rsid w:val="003D5DBF"/>
    <w:rsid w:val="003D63D0"/>
    <w:rsid w:val="003D6C18"/>
    <w:rsid w:val="003D7E89"/>
    <w:rsid w:val="003E0DA4"/>
    <w:rsid w:val="003E3B93"/>
    <w:rsid w:val="003E4FD0"/>
    <w:rsid w:val="003E5068"/>
    <w:rsid w:val="003E58E7"/>
    <w:rsid w:val="003E5F2B"/>
    <w:rsid w:val="003E7F6B"/>
    <w:rsid w:val="003F15D8"/>
    <w:rsid w:val="003F4027"/>
    <w:rsid w:val="003F45E1"/>
    <w:rsid w:val="003F6132"/>
    <w:rsid w:val="003F6CB7"/>
    <w:rsid w:val="003F7C3F"/>
    <w:rsid w:val="00400AC8"/>
    <w:rsid w:val="0040235B"/>
    <w:rsid w:val="00402449"/>
    <w:rsid w:val="0040439C"/>
    <w:rsid w:val="00404D39"/>
    <w:rsid w:val="0041078E"/>
    <w:rsid w:val="00410A8D"/>
    <w:rsid w:val="0041491C"/>
    <w:rsid w:val="00416CD9"/>
    <w:rsid w:val="00417C32"/>
    <w:rsid w:val="00417D68"/>
    <w:rsid w:val="00420698"/>
    <w:rsid w:val="00420ACC"/>
    <w:rsid w:val="00420C3E"/>
    <w:rsid w:val="00420F27"/>
    <w:rsid w:val="00423093"/>
    <w:rsid w:val="00423554"/>
    <w:rsid w:val="00423A0F"/>
    <w:rsid w:val="00423A63"/>
    <w:rsid w:val="004257E3"/>
    <w:rsid w:val="004272E4"/>
    <w:rsid w:val="00427D84"/>
    <w:rsid w:val="00427F0A"/>
    <w:rsid w:val="00430242"/>
    <w:rsid w:val="00433248"/>
    <w:rsid w:val="00433D1D"/>
    <w:rsid w:val="00436540"/>
    <w:rsid w:val="00440F24"/>
    <w:rsid w:val="00441591"/>
    <w:rsid w:val="004425B8"/>
    <w:rsid w:val="0044437A"/>
    <w:rsid w:val="00445F61"/>
    <w:rsid w:val="00446437"/>
    <w:rsid w:val="0045130A"/>
    <w:rsid w:val="004513EC"/>
    <w:rsid w:val="0045200C"/>
    <w:rsid w:val="0045372A"/>
    <w:rsid w:val="00454EBA"/>
    <w:rsid w:val="004558A8"/>
    <w:rsid w:val="00457CDC"/>
    <w:rsid w:val="0046033F"/>
    <w:rsid w:val="00460C5B"/>
    <w:rsid w:val="00460CC9"/>
    <w:rsid w:val="00462CC1"/>
    <w:rsid w:val="0046357A"/>
    <w:rsid w:val="004641C2"/>
    <w:rsid w:val="0047041E"/>
    <w:rsid w:val="00470EB5"/>
    <w:rsid w:val="00472921"/>
    <w:rsid w:val="00472CAE"/>
    <w:rsid w:val="00474022"/>
    <w:rsid w:val="0047422B"/>
    <w:rsid w:val="004746DF"/>
    <w:rsid w:val="0047795F"/>
    <w:rsid w:val="00480320"/>
    <w:rsid w:val="00480B9E"/>
    <w:rsid w:val="00480DAE"/>
    <w:rsid w:val="00480F2E"/>
    <w:rsid w:val="004851C7"/>
    <w:rsid w:val="00485659"/>
    <w:rsid w:val="00490CB0"/>
    <w:rsid w:val="00490D80"/>
    <w:rsid w:val="0049128A"/>
    <w:rsid w:val="00491474"/>
    <w:rsid w:val="0049157A"/>
    <w:rsid w:val="004927C1"/>
    <w:rsid w:val="00493B56"/>
    <w:rsid w:val="00497B1C"/>
    <w:rsid w:val="004A01F1"/>
    <w:rsid w:val="004A0564"/>
    <w:rsid w:val="004A1A6E"/>
    <w:rsid w:val="004A3F02"/>
    <w:rsid w:val="004A576D"/>
    <w:rsid w:val="004A5E1F"/>
    <w:rsid w:val="004B10A1"/>
    <w:rsid w:val="004B350E"/>
    <w:rsid w:val="004B44B0"/>
    <w:rsid w:val="004B4756"/>
    <w:rsid w:val="004B479F"/>
    <w:rsid w:val="004B4D90"/>
    <w:rsid w:val="004B7A09"/>
    <w:rsid w:val="004B7FDC"/>
    <w:rsid w:val="004C0CCC"/>
    <w:rsid w:val="004C1595"/>
    <w:rsid w:val="004C20F4"/>
    <w:rsid w:val="004C21B4"/>
    <w:rsid w:val="004C24F3"/>
    <w:rsid w:val="004C3AE5"/>
    <w:rsid w:val="004C4BB2"/>
    <w:rsid w:val="004C5A15"/>
    <w:rsid w:val="004C7F51"/>
    <w:rsid w:val="004D0B0B"/>
    <w:rsid w:val="004D2274"/>
    <w:rsid w:val="004D36AB"/>
    <w:rsid w:val="004D390B"/>
    <w:rsid w:val="004D424A"/>
    <w:rsid w:val="004D5CA2"/>
    <w:rsid w:val="004E2499"/>
    <w:rsid w:val="004E2A93"/>
    <w:rsid w:val="004E3AD2"/>
    <w:rsid w:val="004E3AD5"/>
    <w:rsid w:val="004E4165"/>
    <w:rsid w:val="004E5F84"/>
    <w:rsid w:val="004E656B"/>
    <w:rsid w:val="004E6D12"/>
    <w:rsid w:val="004E73B9"/>
    <w:rsid w:val="004E7729"/>
    <w:rsid w:val="004E7C26"/>
    <w:rsid w:val="004F12FE"/>
    <w:rsid w:val="004F6590"/>
    <w:rsid w:val="004F67D5"/>
    <w:rsid w:val="004F69D6"/>
    <w:rsid w:val="0050215C"/>
    <w:rsid w:val="005033CB"/>
    <w:rsid w:val="00504751"/>
    <w:rsid w:val="00504ABA"/>
    <w:rsid w:val="00511295"/>
    <w:rsid w:val="005154F8"/>
    <w:rsid w:val="00516A17"/>
    <w:rsid w:val="00520F90"/>
    <w:rsid w:val="0052160C"/>
    <w:rsid w:val="005217BD"/>
    <w:rsid w:val="0052555A"/>
    <w:rsid w:val="00527198"/>
    <w:rsid w:val="00527B3C"/>
    <w:rsid w:val="005306F1"/>
    <w:rsid w:val="00530782"/>
    <w:rsid w:val="00532D22"/>
    <w:rsid w:val="00532E2E"/>
    <w:rsid w:val="00534ED7"/>
    <w:rsid w:val="00535294"/>
    <w:rsid w:val="00535C72"/>
    <w:rsid w:val="00536884"/>
    <w:rsid w:val="0053691D"/>
    <w:rsid w:val="00536F88"/>
    <w:rsid w:val="00536FF2"/>
    <w:rsid w:val="00541BC2"/>
    <w:rsid w:val="0054214F"/>
    <w:rsid w:val="00542866"/>
    <w:rsid w:val="005429A0"/>
    <w:rsid w:val="00542ED3"/>
    <w:rsid w:val="00543137"/>
    <w:rsid w:val="00544655"/>
    <w:rsid w:val="005454D7"/>
    <w:rsid w:val="00545A02"/>
    <w:rsid w:val="00545D40"/>
    <w:rsid w:val="00545D8D"/>
    <w:rsid w:val="0054703C"/>
    <w:rsid w:val="00547C27"/>
    <w:rsid w:val="00550B48"/>
    <w:rsid w:val="00550FF1"/>
    <w:rsid w:val="005518E5"/>
    <w:rsid w:val="00551ECF"/>
    <w:rsid w:val="005530B5"/>
    <w:rsid w:val="005540B7"/>
    <w:rsid w:val="00555E2F"/>
    <w:rsid w:val="00555FBA"/>
    <w:rsid w:val="00556121"/>
    <w:rsid w:val="005578C8"/>
    <w:rsid w:val="005602FC"/>
    <w:rsid w:val="0056156A"/>
    <w:rsid w:val="0056263C"/>
    <w:rsid w:val="00562BE9"/>
    <w:rsid w:val="0056520F"/>
    <w:rsid w:val="00566E45"/>
    <w:rsid w:val="00566F9C"/>
    <w:rsid w:val="00567DB4"/>
    <w:rsid w:val="00570BDD"/>
    <w:rsid w:val="00570D7C"/>
    <w:rsid w:val="005726E8"/>
    <w:rsid w:val="005727A2"/>
    <w:rsid w:val="00572EA0"/>
    <w:rsid w:val="00573058"/>
    <w:rsid w:val="0057374E"/>
    <w:rsid w:val="00573B44"/>
    <w:rsid w:val="005743A7"/>
    <w:rsid w:val="005749DA"/>
    <w:rsid w:val="00575659"/>
    <w:rsid w:val="00575753"/>
    <w:rsid w:val="00576FA2"/>
    <w:rsid w:val="00577440"/>
    <w:rsid w:val="00577795"/>
    <w:rsid w:val="00581129"/>
    <w:rsid w:val="00581149"/>
    <w:rsid w:val="00583DF8"/>
    <w:rsid w:val="0058406E"/>
    <w:rsid w:val="00584CDA"/>
    <w:rsid w:val="00586BB7"/>
    <w:rsid w:val="00587273"/>
    <w:rsid w:val="005873CD"/>
    <w:rsid w:val="00587B1F"/>
    <w:rsid w:val="005907E4"/>
    <w:rsid w:val="00590A3D"/>
    <w:rsid w:val="00590B99"/>
    <w:rsid w:val="0059262A"/>
    <w:rsid w:val="005930A7"/>
    <w:rsid w:val="00594047"/>
    <w:rsid w:val="00595698"/>
    <w:rsid w:val="0059594C"/>
    <w:rsid w:val="00597B54"/>
    <w:rsid w:val="005A44E8"/>
    <w:rsid w:val="005A4838"/>
    <w:rsid w:val="005A4FB9"/>
    <w:rsid w:val="005A61F7"/>
    <w:rsid w:val="005A76B5"/>
    <w:rsid w:val="005A7F1A"/>
    <w:rsid w:val="005B1301"/>
    <w:rsid w:val="005B19CA"/>
    <w:rsid w:val="005B3B8D"/>
    <w:rsid w:val="005B6706"/>
    <w:rsid w:val="005B68A8"/>
    <w:rsid w:val="005B79F6"/>
    <w:rsid w:val="005C1FFA"/>
    <w:rsid w:val="005C295C"/>
    <w:rsid w:val="005C299B"/>
    <w:rsid w:val="005C303E"/>
    <w:rsid w:val="005C57D6"/>
    <w:rsid w:val="005C66D1"/>
    <w:rsid w:val="005C71EE"/>
    <w:rsid w:val="005C75EE"/>
    <w:rsid w:val="005D2576"/>
    <w:rsid w:val="005D2870"/>
    <w:rsid w:val="005D33D0"/>
    <w:rsid w:val="005D4BAD"/>
    <w:rsid w:val="005D4DDA"/>
    <w:rsid w:val="005D57AC"/>
    <w:rsid w:val="005D5D12"/>
    <w:rsid w:val="005D5DB9"/>
    <w:rsid w:val="005D6B05"/>
    <w:rsid w:val="005D7B0B"/>
    <w:rsid w:val="005E02A5"/>
    <w:rsid w:val="005E309E"/>
    <w:rsid w:val="005E658A"/>
    <w:rsid w:val="005F091D"/>
    <w:rsid w:val="005F2636"/>
    <w:rsid w:val="005F45B8"/>
    <w:rsid w:val="005F6297"/>
    <w:rsid w:val="005F7872"/>
    <w:rsid w:val="006011D4"/>
    <w:rsid w:val="00601BE6"/>
    <w:rsid w:val="006027CE"/>
    <w:rsid w:val="006073DA"/>
    <w:rsid w:val="00610D2E"/>
    <w:rsid w:val="006121E4"/>
    <w:rsid w:val="0061287D"/>
    <w:rsid w:val="00614168"/>
    <w:rsid w:val="006148B3"/>
    <w:rsid w:val="006159A7"/>
    <w:rsid w:val="00615D97"/>
    <w:rsid w:val="00615DB6"/>
    <w:rsid w:val="0061611C"/>
    <w:rsid w:val="006165A3"/>
    <w:rsid w:val="00620D06"/>
    <w:rsid w:val="00621CDD"/>
    <w:rsid w:val="00622314"/>
    <w:rsid w:val="00622BBF"/>
    <w:rsid w:val="006230E4"/>
    <w:rsid w:val="0062498F"/>
    <w:rsid w:val="00626D40"/>
    <w:rsid w:val="00626E2F"/>
    <w:rsid w:val="00630566"/>
    <w:rsid w:val="00633F7E"/>
    <w:rsid w:val="00634A3F"/>
    <w:rsid w:val="00634E16"/>
    <w:rsid w:val="00634EF4"/>
    <w:rsid w:val="00636E9B"/>
    <w:rsid w:val="00637DB0"/>
    <w:rsid w:val="00637FC7"/>
    <w:rsid w:val="006402A8"/>
    <w:rsid w:val="00640697"/>
    <w:rsid w:val="006407B5"/>
    <w:rsid w:val="006409BE"/>
    <w:rsid w:val="0064104A"/>
    <w:rsid w:val="00642658"/>
    <w:rsid w:val="00642A95"/>
    <w:rsid w:val="00642EEE"/>
    <w:rsid w:val="00643CBE"/>
    <w:rsid w:val="0064427D"/>
    <w:rsid w:val="00644A8D"/>
    <w:rsid w:val="00645970"/>
    <w:rsid w:val="00645F06"/>
    <w:rsid w:val="00650F5B"/>
    <w:rsid w:val="00652328"/>
    <w:rsid w:val="00653335"/>
    <w:rsid w:val="00653B10"/>
    <w:rsid w:val="0065590E"/>
    <w:rsid w:val="0065652A"/>
    <w:rsid w:val="00656C48"/>
    <w:rsid w:val="00657DE4"/>
    <w:rsid w:val="0066204C"/>
    <w:rsid w:val="006622CC"/>
    <w:rsid w:val="006645C0"/>
    <w:rsid w:val="006649CC"/>
    <w:rsid w:val="006661FE"/>
    <w:rsid w:val="006663FC"/>
    <w:rsid w:val="00667C57"/>
    <w:rsid w:val="00670483"/>
    <w:rsid w:val="006713D0"/>
    <w:rsid w:val="006713D9"/>
    <w:rsid w:val="006729BA"/>
    <w:rsid w:val="00672A5A"/>
    <w:rsid w:val="00676F9F"/>
    <w:rsid w:val="00677115"/>
    <w:rsid w:val="006774D7"/>
    <w:rsid w:val="00677623"/>
    <w:rsid w:val="00677830"/>
    <w:rsid w:val="00681042"/>
    <w:rsid w:val="00682933"/>
    <w:rsid w:val="00682947"/>
    <w:rsid w:val="006830CE"/>
    <w:rsid w:val="00683AF3"/>
    <w:rsid w:val="00683EF9"/>
    <w:rsid w:val="00685BBD"/>
    <w:rsid w:val="0068631E"/>
    <w:rsid w:val="00687283"/>
    <w:rsid w:val="00687970"/>
    <w:rsid w:val="006913EA"/>
    <w:rsid w:val="00693531"/>
    <w:rsid w:val="00693EDE"/>
    <w:rsid w:val="00694711"/>
    <w:rsid w:val="0069479D"/>
    <w:rsid w:val="00694CD5"/>
    <w:rsid w:val="006958FB"/>
    <w:rsid w:val="00695E49"/>
    <w:rsid w:val="0069762F"/>
    <w:rsid w:val="006A1D59"/>
    <w:rsid w:val="006A2157"/>
    <w:rsid w:val="006A27E1"/>
    <w:rsid w:val="006A31BD"/>
    <w:rsid w:val="006A4E39"/>
    <w:rsid w:val="006A6215"/>
    <w:rsid w:val="006A6372"/>
    <w:rsid w:val="006A6C95"/>
    <w:rsid w:val="006B1017"/>
    <w:rsid w:val="006B135A"/>
    <w:rsid w:val="006B2624"/>
    <w:rsid w:val="006B4081"/>
    <w:rsid w:val="006B4F0F"/>
    <w:rsid w:val="006B4F36"/>
    <w:rsid w:val="006B72E7"/>
    <w:rsid w:val="006C093D"/>
    <w:rsid w:val="006C0F79"/>
    <w:rsid w:val="006C1955"/>
    <w:rsid w:val="006C3641"/>
    <w:rsid w:val="006C5C46"/>
    <w:rsid w:val="006C6ABA"/>
    <w:rsid w:val="006C76D5"/>
    <w:rsid w:val="006C7BEF"/>
    <w:rsid w:val="006C7C72"/>
    <w:rsid w:val="006D26A8"/>
    <w:rsid w:val="006D350F"/>
    <w:rsid w:val="006D3E18"/>
    <w:rsid w:val="006D4739"/>
    <w:rsid w:val="006D72A1"/>
    <w:rsid w:val="006D7805"/>
    <w:rsid w:val="006E048B"/>
    <w:rsid w:val="006E063D"/>
    <w:rsid w:val="006E06DD"/>
    <w:rsid w:val="006E2031"/>
    <w:rsid w:val="006E2780"/>
    <w:rsid w:val="006E3C59"/>
    <w:rsid w:val="006E4D59"/>
    <w:rsid w:val="006E5F35"/>
    <w:rsid w:val="006E6FD5"/>
    <w:rsid w:val="006E7A2A"/>
    <w:rsid w:val="006F0C76"/>
    <w:rsid w:val="006F294F"/>
    <w:rsid w:val="006F3D46"/>
    <w:rsid w:val="006F63E9"/>
    <w:rsid w:val="006F7220"/>
    <w:rsid w:val="00701030"/>
    <w:rsid w:val="007044B5"/>
    <w:rsid w:val="00705380"/>
    <w:rsid w:val="00705B98"/>
    <w:rsid w:val="007063CC"/>
    <w:rsid w:val="007103C1"/>
    <w:rsid w:val="00714A4F"/>
    <w:rsid w:val="00714BAC"/>
    <w:rsid w:val="0071567D"/>
    <w:rsid w:val="00716722"/>
    <w:rsid w:val="0071748C"/>
    <w:rsid w:val="00717B68"/>
    <w:rsid w:val="00721E0F"/>
    <w:rsid w:val="00721F28"/>
    <w:rsid w:val="00723D60"/>
    <w:rsid w:val="00723EBF"/>
    <w:rsid w:val="0072550A"/>
    <w:rsid w:val="00727959"/>
    <w:rsid w:val="00727EE3"/>
    <w:rsid w:val="00731329"/>
    <w:rsid w:val="00733FDC"/>
    <w:rsid w:val="00734ADD"/>
    <w:rsid w:val="00735608"/>
    <w:rsid w:val="007362EC"/>
    <w:rsid w:val="00741475"/>
    <w:rsid w:val="00742B65"/>
    <w:rsid w:val="00742E0B"/>
    <w:rsid w:val="00743322"/>
    <w:rsid w:val="00745B7E"/>
    <w:rsid w:val="00746BA2"/>
    <w:rsid w:val="00746C6F"/>
    <w:rsid w:val="00747032"/>
    <w:rsid w:val="00747406"/>
    <w:rsid w:val="0075045C"/>
    <w:rsid w:val="00752D42"/>
    <w:rsid w:val="00752FF5"/>
    <w:rsid w:val="00753333"/>
    <w:rsid w:val="00753D6F"/>
    <w:rsid w:val="007554CE"/>
    <w:rsid w:val="00756C69"/>
    <w:rsid w:val="00757645"/>
    <w:rsid w:val="007606F4"/>
    <w:rsid w:val="0076075A"/>
    <w:rsid w:val="007615E7"/>
    <w:rsid w:val="00761FBF"/>
    <w:rsid w:val="00763060"/>
    <w:rsid w:val="00763570"/>
    <w:rsid w:val="00764991"/>
    <w:rsid w:val="00764D20"/>
    <w:rsid w:val="00764D37"/>
    <w:rsid w:val="00767F43"/>
    <w:rsid w:val="00771352"/>
    <w:rsid w:val="007729CA"/>
    <w:rsid w:val="00772A1E"/>
    <w:rsid w:val="007744FD"/>
    <w:rsid w:val="00775E56"/>
    <w:rsid w:val="00775F32"/>
    <w:rsid w:val="00776A5A"/>
    <w:rsid w:val="00776CEA"/>
    <w:rsid w:val="00776FFF"/>
    <w:rsid w:val="007805D2"/>
    <w:rsid w:val="007814AF"/>
    <w:rsid w:val="00781883"/>
    <w:rsid w:val="00784476"/>
    <w:rsid w:val="00784838"/>
    <w:rsid w:val="00791C07"/>
    <w:rsid w:val="00791FF3"/>
    <w:rsid w:val="00793C17"/>
    <w:rsid w:val="007947A5"/>
    <w:rsid w:val="00794F14"/>
    <w:rsid w:val="00795FD6"/>
    <w:rsid w:val="00797119"/>
    <w:rsid w:val="00797E3F"/>
    <w:rsid w:val="007A0D22"/>
    <w:rsid w:val="007A229B"/>
    <w:rsid w:val="007A24D2"/>
    <w:rsid w:val="007A3AFE"/>
    <w:rsid w:val="007A4BC1"/>
    <w:rsid w:val="007A56FA"/>
    <w:rsid w:val="007A7606"/>
    <w:rsid w:val="007B037D"/>
    <w:rsid w:val="007B11BC"/>
    <w:rsid w:val="007B2DEF"/>
    <w:rsid w:val="007B4778"/>
    <w:rsid w:val="007B584B"/>
    <w:rsid w:val="007C18BD"/>
    <w:rsid w:val="007C19B6"/>
    <w:rsid w:val="007C1E2F"/>
    <w:rsid w:val="007C1EF1"/>
    <w:rsid w:val="007C2CF1"/>
    <w:rsid w:val="007C4916"/>
    <w:rsid w:val="007C5424"/>
    <w:rsid w:val="007C661B"/>
    <w:rsid w:val="007D0A6F"/>
    <w:rsid w:val="007D126A"/>
    <w:rsid w:val="007D2EBD"/>
    <w:rsid w:val="007D3F37"/>
    <w:rsid w:val="007D4B5A"/>
    <w:rsid w:val="007D59FB"/>
    <w:rsid w:val="007D6727"/>
    <w:rsid w:val="007D6CE3"/>
    <w:rsid w:val="007D6E05"/>
    <w:rsid w:val="007D7B7C"/>
    <w:rsid w:val="007E02D6"/>
    <w:rsid w:val="007E09D5"/>
    <w:rsid w:val="007E1AD6"/>
    <w:rsid w:val="007E323A"/>
    <w:rsid w:val="007E354B"/>
    <w:rsid w:val="007E422F"/>
    <w:rsid w:val="007E4DC7"/>
    <w:rsid w:val="007E5106"/>
    <w:rsid w:val="007E513E"/>
    <w:rsid w:val="007E5225"/>
    <w:rsid w:val="007E672F"/>
    <w:rsid w:val="007E6CE2"/>
    <w:rsid w:val="007E76D2"/>
    <w:rsid w:val="007F0443"/>
    <w:rsid w:val="007F1806"/>
    <w:rsid w:val="007F2572"/>
    <w:rsid w:val="007F31E1"/>
    <w:rsid w:val="007F3ABA"/>
    <w:rsid w:val="007F3C7A"/>
    <w:rsid w:val="007F4DC8"/>
    <w:rsid w:val="007F6ADE"/>
    <w:rsid w:val="00800B1C"/>
    <w:rsid w:val="00801B8F"/>
    <w:rsid w:val="00802E14"/>
    <w:rsid w:val="008037A3"/>
    <w:rsid w:val="0080384B"/>
    <w:rsid w:val="00803BCA"/>
    <w:rsid w:val="008042F9"/>
    <w:rsid w:val="0080628F"/>
    <w:rsid w:val="0081254C"/>
    <w:rsid w:val="00812992"/>
    <w:rsid w:val="008143BE"/>
    <w:rsid w:val="00814799"/>
    <w:rsid w:val="00815373"/>
    <w:rsid w:val="00815D82"/>
    <w:rsid w:val="00820A4A"/>
    <w:rsid w:val="00822C75"/>
    <w:rsid w:val="00823622"/>
    <w:rsid w:val="0082630F"/>
    <w:rsid w:val="00827CB3"/>
    <w:rsid w:val="008303A7"/>
    <w:rsid w:val="008312EC"/>
    <w:rsid w:val="008314B4"/>
    <w:rsid w:val="00831B6D"/>
    <w:rsid w:val="00833AD8"/>
    <w:rsid w:val="008343AA"/>
    <w:rsid w:val="00835550"/>
    <w:rsid w:val="00836597"/>
    <w:rsid w:val="0083676F"/>
    <w:rsid w:val="008400A8"/>
    <w:rsid w:val="008405CC"/>
    <w:rsid w:val="00841203"/>
    <w:rsid w:val="00842196"/>
    <w:rsid w:val="00842ABE"/>
    <w:rsid w:val="00842B0E"/>
    <w:rsid w:val="00844467"/>
    <w:rsid w:val="00850726"/>
    <w:rsid w:val="00851C6C"/>
    <w:rsid w:val="0085455B"/>
    <w:rsid w:val="0085518C"/>
    <w:rsid w:val="008559D0"/>
    <w:rsid w:val="00856256"/>
    <w:rsid w:val="008568DD"/>
    <w:rsid w:val="00856BEF"/>
    <w:rsid w:val="008579C8"/>
    <w:rsid w:val="0086119F"/>
    <w:rsid w:val="00861B5A"/>
    <w:rsid w:val="0086204A"/>
    <w:rsid w:val="008621DC"/>
    <w:rsid w:val="00862571"/>
    <w:rsid w:val="00863CA8"/>
    <w:rsid w:val="0086469E"/>
    <w:rsid w:val="00864FD7"/>
    <w:rsid w:val="00865844"/>
    <w:rsid w:val="008658D9"/>
    <w:rsid w:val="00865D59"/>
    <w:rsid w:val="008664C0"/>
    <w:rsid w:val="00874800"/>
    <w:rsid w:val="00875997"/>
    <w:rsid w:val="00877D09"/>
    <w:rsid w:val="0088377C"/>
    <w:rsid w:val="00884D00"/>
    <w:rsid w:val="00886BCD"/>
    <w:rsid w:val="0088746A"/>
    <w:rsid w:val="008901DC"/>
    <w:rsid w:val="0089172B"/>
    <w:rsid w:val="00891A08"/>
    <w:rsid w:val="00891DC2"/>
    <w:rsid w:val="00891F1E"/>
    <w:rsid w:val="00892D26"/>
    <w:rsid w:val="00893C88"/>
    <w:rsid w:val="008940C2"/>
    <w:rsid w:val="008951AE"/>
    <w:rsid w:val="0089621B"/>
    <w:rsid w:val="008968E7"/>
    <w:rsid w:val="00897A87"/>
    <w:rsid w:val="008A038A"/>
    <w:rsid w:val="008A0CB2"/>
    <w:rsid w:val="008A0D39"/>
    <w:rsid w:val="008A15D8"/>
    <w:rsid w:val="008A24BF"/>
    <w:rsid w:val="008A2916"/>
    <w:rsid w:val="008A3D80"/>
    <w:rsid w:val="008A426A"/>
    <w:rsid w:val="008A4F2D"/>
    <w:rsid w:val="008B0216"/>
    <w:rsid w:val="008B0338"/>
    <w:rsid w:val="008B0B75"/>
    <w:rsid w:val="008B2DC2"/>
    <w:rsid w:val="008B3E65"/>
    <w:rsid w:val="008B4875"/>
    <w:rsid w:val="008C3D55"/>
    <w:rsid w:val="008C4B36"/>
    <w:rsid w:val="008C5898"/>
    <w:rsid w:val="008C6787"/>
    <w:rsid w:val="008C6EB6"/>
    <w:rsid w:val="008C71E9"/>
    <w:rsid w:val="008C7AE1"/>
    <w:rsid w:val="008D39B4"/>
    <w:rsid w:val="008D3F1F"/>
    <w:rsid w:val="008D40B0"/>
    <w:rsid w:val="008D4EDA"/>
    <w:rsid w:val="008D5442"/>
    <w:rsid w:val="008D5CD7"/>
    <w:rsid w:val="008D6311"/>
    <w:rsid w:val="008D63AE"/>
    <w:rsid w:val="008D6C36"/>
    <w:rsid w:val="008E09DA"/>
    <w:rsid w:val="008E2FED"/>
    <w:rsid w:val="008E336F"/>
    <w:rsid w:val="008E5651"/>
    <w:rsid w:val="008E60DB"/>
    <w:rsid w:val="008E6C1A"/>
    <w:rsid w:val="008E7D23"/>
    <w:rsid w:val="008E7EA6"/>
    <w:rsid w:val="008F0B21"/>
    <w:rsid w:val="008F19DA"/>
    <w:rsid w:val="008F34E6"/>
    <w:rsid w:val="008F3581"/>
    <w:rsid w:val="008F35BA"/>
    <w:rsid w:val="008F3A35"/>
    <w:rsid w:val="008F405C"/>
    <w:rsid w:val="008F4635"/>
    <w:rsid w:val="008F6EB9"/>
    <w:rsid w:val="008F7686"/>
    <w:rsid w:val="008F7861"/>
    <w:rsid w:val="0090032A"/>
    <w:rsid w:val="00903538"/>
    <w:rsid w:val="0090380C"/>
    <w:rsid w:val="00903BA5"/>
    <w:rsid w:val="00904124"/>
    <w:rsid w:val="00905CC2"/>
    <w:rsid w:val="00907B83"/>
    <w:rsid w:val="00910114"/>
    <w:rsid w:val="00911668"/>
    <w:rsid w:val="0091258B"/>
    <w:rsid w:val="00913582"/>
    <w:rsid w:val="00913FDF"/>
    <w:rsid w:val="0091413A"/>
    <w:rsid w:val="00916179"/>
    <w:rsid w:val="009163EA"/>
    <w:rsid w:val="0092169E"/>
    <w:rsid w:val="00921A47"/>
    <w:rsid w:val="009226E4"/>
    <w:rsid w:val="009247BD"/>
    <w:rsid w:val="00925B8F"/>
    <w:rsid w:val="00926DA2"/>
    <w:rsid w:val="00926DCE"/>
    <w:rsid w:val="0093124A"/>
    <w:rsid w:val="0093183A"/>
    <w:rsid w:val="009346E2"/>
    <w:rsid w:val="00936D1E"/>
    <w:rsid w:val="00942051"/>
    <w:rsid w:val="009433B9"/>
    <w:rsid w:val="00943649"/>
    <w:rsid w:val="00943BDA"/>
    <w:rsid w:val="00945C9E"/>
    <w:rsid w:val="00946409"/>
    <w:rsid w:val="00946C78"/>
    <w:rsid w:val="009473BC"/>
    <w:rsid w:val="00951BBD"/>
    <w:rsid w:val="00952094"/>
    <w:rsid w:val="00952247"/>
    <w:rsid w:val="00953D16"/>
    <w:rsid w:val="0095732C"/>
    <w:rsid w:val="009615D2"/>
    <w:rsid w:val="00961B4A"/>
    <w:rsid w:val="00962A27"/>
    <w:rsid w:val="00966125"/>
    <w:rsid w:val="00966485"/>
    <w:rsid w:val="009665FB"/>
    <w:rsid w:val="00966655"/>
    <w:rsid w:val="00966AB0"/>
    <w:rsid w:val="00967368"/>
    <w:rsid w:val="009710B0"/>
    <w:rsid w:val="009710F1"/>
    <w:rsid w:val="0097241E"/>
    <w:rsid w:val="00973A30"/>
    <w:rsid w:val="0097526E"/>
    <w:rsid w:val="00975744"/>
    <w:rsid w:val="00976418"/>
    <w:rsid w:val="009777E7"/>
    <w:rsid w:val="009804D9"/>
    <w:rsid w:val="00980A30"/>
    <w:rsid w:val="009838F9"/>
    <w:rsid w:val="009841B4"/>
    <w:rsid w:val="00984BB4"/>
    <w:rsid w:val="00985431"/>
    <w:rsid w:val="0098792C"/>
    <w:rsid w:val="0099016A"/>
    <w:rsid w:val="00995294"/>
    <w:rsid w:val="00996E3B"/>
    <w:rsid w:val="009A042E"/>
    <w:rsid w:val="009A0768"/>
    <w:rsid w:val="009A078F"/>
    <w:rsid w:val="009A3737"/>
    <w:rsid w:val="009A3877"/>
    <w:rsid w:val="009A3C91"/>
    <w:rsid w:val="009A58E0"/>
    <w:rsid w:val="009A61D1"/>
    <w:rsid w:val="009A7CB5"/>
    <w:rsid w:val="009A7D5F"/>
    <w:rsid w:val="009A7D69"/>
    <w:rsid w:val="009B010B"/>
    <w:rsid w:val="009B0F42"/>
    <w:rsid w:val="009B13DD"/>
    <w:rsid w:val="009B356F"/>
    <w:rsid w:val="009B382F"/>
    <w:rsid w:val="009B52D2"/>
    <w:rsid w:val="009B56B5"/>
    <w:rsid w:val="009B5DC6"/>
    <w:rsid w:val="009B6ACA"/>
    <w:rsid w:val="009C03EB"/>
    <w:rsid w:val="009C1778"/>
    <w:rsid w:val="009C2409"/>
    <w:rsid w:val="009C3B9A"/>
    <w:rsid w:val="009C43AC"/>
    <w:rsid w:val="009C7F7F"/>
    <w:rsid w:val="009D0C2E"/>
    <w:rsid w:val="009D1215"/>
    <w:rsid w:val="009D253B"/>
    <w:rsid w:val="009D3B4D"/>
    <w:rsid w:val="009D5765"/>
    <w:rsid w:val="009D60E6"/>
    <w:rsid w:val="009D61A4"/>
    <w:rsid w:val="009E03D0"/>
    <w:rsid w:val="009E15A2"/>
    <w:rsid w:val="009E1C40"/>
    <w:rsid w:val="009E2456"/>
    <w:rsid w:val="009E34AE"/>
    <w:rsid w:val="009E39F3"/>
    <w:rsid w:val="009E3FAE"/>
    <w:rsid w:val="009E50CF"/>
    <w:rsid w:val="009F1D48"/>
    <w:rsid w:val="009F4864"/>
    <w:rsid w:val="009F4C2A"/>
    <w:rsid w:val="009F59BF"/>
    <w:rsid w:val="009F796E"/>
    <w:rsid w:val="00A004AC"/>
    <w:rsid w:val="00A00ABD"/>
    <w:rsid w:val="00A02911"/>
    <w:rsid w:val="00A041EB"/>
    <w:rsid w:val="00A045A2"/>
    <w:rsid w:val="00A079BA"/>
    <w:rsid w:val="00A07E0D"/>
    <w:rsid w:val="00A10BA7"/>
    <w:rsid w:val="00A11FCC"/>
    <w:rsid w:val="00A12C37"/>
    <w:rsid w:val="00A162DC"/>
    <w:rsid w:val="00A17788"/>
    <w:rsid w:val="00A17F18"/>
    <w:rsid w:val="00A20484"/>
    <w:rsid w:val="00A20EBE"/>
    <w:rsid w:val="00A238AF"/>
    <w:rsid w:val="00A26003"/>
    <w:rsid w:val="00A26761"/>
    <w:rsid w:val="00A26A1B"/>
    <w:rsid w:val="00A27F0F"/>
    <w:rsid w:val="00A3067E"/>
    <w:rsid w:val="00A32A23"/>
    <w:rsid w:val="00A347A8"/>
    <w:rsid w:val="00A34AF2"/>
    <w:rsid w:val="00A34B2D"/>
    <w:rsid w:val="00A36FBC"/>
    <w:rsid w:val="00A37575"/>
    <w:rsid w:val="00A403E3"/>
    <w:rsid w:val="00A423BB"/>
    <w:rsid w:val="00A44865"/>
    <w:rsid w:val="00A46226"/>
    <w:rsid w:val="00A4759C"/>
    <w:rsid w:val="00A47615"/>
    <w:rsid w:val="00A47E8E"/>
    <w:rsid w:val="00A50A80"/>
    <w:rsid w:val="00A52EF4"/>
    <w:rsid w:val="00A5305E"/>
    <w:rsid w:val="00A5453A"/>
    <w:rsid w:val="00A546A5"/>
    <w:rsid w:val="00A54F49"/>
    <w:rsid w:val="00A5532C"/>
    <w:rsid w:val="00A574AE"/>
    <w:rsid w:val="00A57B81"/>
    <w:rsid w:val="00A57EE5"/>
    <w:rsid w:val="00A6037A"/>
    <w:rsid w:val="00A60B75"/>
    <w:rsid w:val="00A619D9"/>
    <w:rsid w:val="00A61AE3"/>
    <w:rsid w:val="00A64F73"/>
    <w:rsid w:val="00A64F78"/>
    <w:rsid w:val="00A6560F"/>
    <w:rsid w:val="00A65EBE"/>
    <w:rsid w:val="00A663C3"/>
    <w:rsid w:val="00A66843"/>
    <w:rsid w:val="00A70857"/>
    <w:rsid w:val="00A71645"/>
    <w:rsid w:val="00A72925"/>
    <w:rsid w:val="00A775D7"/>
    <w:rsid w:val="00A77DCB"/>
    <w:rsid w:val="00A80DBD"/>
    <w:rsid w:val="00A827F1"/>
    <w:rsid w:val="00A83DED"/>
    <w:rsid w:val="00A84EB7"/>
    <w:rsid w:val="00A85812"/>
    <w:rsid w:val="00A85E9C"/>
    <w:rsid w:val="00A8646C"/>
    <w:rsid w:val="00A87566"/>
    <w:rsid w:val="00A90D1A"/>
    <w:rsid w:val="00A91841"/>
    <w:rsid w:val="00A92556"/>
    <w:rsid w:val="00A92F05"/>
    <w:rsid w:val="00A93BCD"/>
    <w:rsid w:val="00A9530B"/>
    <w:rsid w:val="00A97188"/>
    <w:rsid w:val="00A979CE"/>
    <w:rsid w:val="00AA06DB"/>
    <w:rsid w:val="00AA07F3"/>
    <w:rsid w:val="00AA0FC3"/>
    <w:rsid w:val="00AA18F2"/>
    <w:rsid w:val="00AA1A4D"/>
    <w:rsid w:val="00AA2524"/>
    <w:rsid w:val="00AA3C75"/>
    <w:rsid w:val="00AA6CD4"/>
    <w:rsid w:val="00AA7ECF"/>
    <w:rsid w:val="00AB0364"/>
    <w:rsid w:val="00AB110D"/>
    <w:rsid w:val="00AB3DEA"/>
    <w:rsid w:val="00AB45F4"/>
    <w:rsid w:val="00AB48CC"/>
    <w:rsid w:val="00AB7679"/>
    <w:rsid w:val="00AC0384"/>
    <w:rsid w:val="00AC0A14"/>
    <w:rsid w:val="00AC26B2"/>
    <w:rsid w:val="00AC3AE3"/>
    <w:rsid w:val="00AC4EE1"/>
    <w:rsid w:val="00AC54C0"/>
    <w:rsid w:val="00AC5AA3"/>
    <w:rsid w:val="00AC6317"/>
    <w:rsid w:val="00AD071E"/>
    <w:rsid w:val="00AD0984"/>
    <w:rsid w:val="00AD2B86"/>
    <w:rsid w:val="00AD4DB3"/>
    <w:rsid w:val="00AD4FA8"/>
    <w:rsid w:val="00AD5CF7"/>
    <w:rsid w:val="00AD7961"/>
    <w:rsid w:val="00AD7C5A"/>
    <w:rsid w:val="00AE402C"/>
    <w:rsid w:val="00AE7151"/>
    <w:rsid w:val="00AE76FD"/>
    <w:rsid w:val="00AF049F"/>
    <w:rsid w:val="00AF064E"/>
    <w:rsid w:val="00AF07EC"/>
    <w:rsid w:val="00AF0E87"/>
    <w:rsid w:val="00AF1F2D"/>
    <w:rsid w:val="00AF1FFA"/>
    <w:rsid w:val="00AF5004"/>
    <w:rsid w:val="00AF65B0"/>
    <w:rsid w:val="00AF68A9"/>
    <w:rsid w:val="00B003C8"/>
    <w:rsid w:val="00B0123E"/>
    <w:rsid w:val="00B01768"/>
    <w:rsid w:val="00B01DFD"/>
    <w:rsid w:val="00B030D6"/>
    <w:rsid w:val="00B047C7"/>
    <w:rsid w:val="00B05D87"/>
    <w:rsid w:val="00B0664E"/>
    <w:rsid w:val="00B06691"/>
    <w:rsid w:val="00B106FA"/>
    <w:rsid w:val="00B120CF"/>
    <w:rsid w:val="00B1346B"/>
    <w:rsid w:val="00B15BDA"/>
    <w:rsid w:val="00B22EBA"/>
    <w:rsid w:val="00B258C0"/>
    <w:rsid w:val="00B26393"/>
    <w:rsid w:val="00B26C40"/>
    <w:rsid w:val="00B26F1F"/>
    <w:rsid w:val="00B278EC"/>
    <w:rsid w:val="00B31346"/>
    <w:rsid w:val="00B363AE"/>
    <w:rsid w:val="00B4161F"/>
    <w:rsid w:val="00B41AEE"/>
    <w:rsid w:val="00B422C7"/>
    <w:rsid w:val="00B42966"/>
    <w:rsid w:val="00B430E5"/>
    <w:rsid w:val="00B434B8"/>
    <w:rsid w:val="00B4366E"/>
    <w:rsid w:val="00B4427C"/>
    <w:rsid w:val="00B468F7"/>
    <w:rsid w:val="00B46D0A"/>
    <w:rsid w:val="00B500DD"/>
    <w:rsid w:val="00B5092D"/>
    <w:rsid w:val="00B5123E"/>
    <w:rsid w:val="00B5306F"/>
    <w:rsid w:val="00B56393"/>
    <w:rsid w:val="00B57267"/>
    <w:rsid w:val="00B578F1"/>
    <w:rsid w:val="00B602A7"/>
    <w:rsid w:val="00B6084E"/>
    <w:rsid w:val="00B6420D"/>
    <w:rsid w:val="00B646F0"/>
    <w:rsid w:val="00B64DD0"/>
    <w:rsid w:val="00B66995"/>
    <w:rsid w:val="00B6767A"/>
    <w:rsid w:val="00B67C93"/>
    <w:rsid w:val="00B70ABA"/>
    <w:rsid w:val="00B70B8A"/>
    <w:rsid w:val="00B723F6"/>
    <w:rsid w:val="00B72822"/>
    <w:rsid w:val="00B734BB"/>
    <w:rsid w:val="00B7366A"/>
    <w:rsid w:val="00B73A5B"/>
    <w:rsid w:val="00B73B6A"/>
    <w:rsid w:val="00B73C3A"/>
    <w:rsid w:val="00B73F73"/>
    <w:rsid w:val="00B74F81"/>
    <w:rsid w:val="00B760A2"/>
    <w:rsid w:val="00B77325"/>
    <w:rsid w:val="00B8347F"/>
    <w:rsid w:val="00B83799"/>
    <w:rsid w:val="00B8690A"/>
    <w:rsid w:val="00B90F31"/>
    <w:rsid w:val="00B9392B"/>
    <w:rsid w:val="00B93A8A"/>
    <w:rsid w:val="00B94244"/>
    <w:rsid w:val="00B9497B"/>
    <w:rsid w:val="00B95DA6"/>
    <w:rsid w:val="00B96F65"/>
    <w:rsid w:val="00B97DDB"/>
    <w:rsid w:val="00B97E3E"/>
    <w:rsid w:val="00BA15F3"/>
    <w:rsid w:val="00BA1962"/>
    <w:rsid w:val="00BA1B1E"/>
    <w:rsid w:val="00BA1D06"/>
    <w:rsid w:val="00BA4869"/>
    <w:rsid w:val="00BA588E"/>
    <w:rsid w:val="00BA79C1"/>
    <w:rsid w:val="00BB144A"/>
    <w:rsid w:val="00BB480C"/>
    <w:rsid w:val="00BB7D02"/>
    <w:rsid w:val="00BC00DE"/>
    <w:rsid w:val="00BC1528"/>
    <w:rsid w:val="00BC1973"/>
    <w:rsid w:val="00BC2639"/>
    <w:rsid w:val="00BC4A01"/>
    <w:rsid w:val="00BC6560"/>
    <w:rsid w:val="00BD000F"/>
    <w:rsid w:val="00BD00A4"/>
    <w:rsid w:val="00BD2B96"/>
    <w:rsid w:val="00BD3AE9"/>
    <w:rsid w:val="00BD7BEF"/>
    <w:rsid w:val="00BE005E"/>
    <w:rsid w:val="00BE0248"/>
    <w:rsid w:val="00BE0975"/>
    <w:rsid w:val="00BE32A2"/>
    <w:rsid w:val="00BE3AE7"/>
    <w:rsid w:val="00BE4D7C"/>
    <w:rsid w:val="00BE5B0A"/>
    <w:rsid w:val="00BE6613"/>
    <w:rsid w:val="00BF0A3C"/>
    <w:rsid w:val="00BF0F16"/>
    <w:rsid w:val="00BF11DA"/>
    <w:rsid w:val="00BF4E49"/>
    <w:rsid w:val="00BF4F99"/>
    <w:rsid w:val="00BF6A32"/>
    <w:rsid w:val="00C027A4"/>
    <w:rsid w:val="00C02FCC"/>
    <w:rsid w:val="00C10283"/>
    <w:rsid w:val="00C11CC4"/>
    <w:rsid w:val="00C1211C"/>
    <w:rsid w:val="00C147B1"/>
    <w:rsid w:val="00C157DB"/>
    <w:rsid w:val="00C17AA9"/>
    <w:rsid w:val="00C20FB8"/>
    <w:rsid w:val="00C21F61"/>
    <w:rsid w:val="00C2427D"/>
    <w:rsid w:val="00C24780"/>
    <w:rsid w:val="00C26FB0"/>
    <w:rsid w:val="00C27031"/>
    <w:rsid w:val="00C31AAA"/>
    <w:rsid w:val="00C3362A"/>
    <w:rsid w:val="00C33EE1"/>
    <w:rsid w:val="00C34A5C"/>
    <w:rsid w:val="00C3528C"/>
    <w:rsid w:val="00C35878"/>
    <w:rsid w:val="00C36AE1"/>
    <w:rsid w:val="00C372F5"/>
    <w:rsid w:val="00C40D59"/>
    <w:rsid w:val="00C419E1"/>
    <w:rsid w:val="00C41E56"/>
    <w:rsid w:val="00C42097"/>
    <w:rsid w:val="00C42218"/>
    <w:rsid w:val="00C42B1C"/>
    <w:rsid w:val="00C459D1"/>
    <w:rsid w:val="00C469E6"/>
    <w:rsid w:val="00C47D0A"/>
    <w:rsid w:val="00C50B96"/>
    <w:rsid w:val="00C53FD0"/>
    <w:rsid w:val="00C55366"/>
    <w:rsid w:val="00C55B0F"/>
    <w:rsid w:val="00C56BF1"/>
    <w:rsid w:val="00C57793"/>
    <w:rsid w:val="00C60C77"/>
    <w:rsid w:val="00C619DF"/>
    <w:rsid w:val="00C6282A"/>
    <w:rsid w:val="00C62898"/>
    <w:rsid w:val="00C642F7"/>
    <w:rsid w:val="00C64BFA"/>
    <w:rsid w:val="00C65752"/>
    <w:rsid w:val="00C66953"/>
    <w:rsid w:val="00C66BD4"/>
    <w:rsid w:val="00C677A3"/>
    <w:rsid w:val="00C679C5"/>
    <w:rsid w:val="00C67BDF"/>
    <w:rsid w:val="00C70C70"/>
    <w:rsid w:val="00C7162F"/>
    <w:rsid w:val="00C7298B"/>
    <w:rsid w:val="00C72C5B"/>
    <w:rsid w:val="00C749AF"/>
    <w:rsid w:val="00C766BF"/>
    <w:rsid w:val="00C7701C"/>
    <w:rsid w:val="00C771A1"/>
    <w:rsid w:val="00C77A33"/>
    <w:rsid w:val="00C8086D"/>
    <w:rsid w:val="00C821A9"/>
    <w:rsid w:val="00C825F5"/>
    <w:rsid w:val="00C828F1"/>
    <w:rsid w:val="00C85662"/>
    <w:rsid w:val="00C86116"/>
    <w:rsid w:val="00C86304"/>
    <w:rsid w:val="00C86E95"/>
    <w:rsid w:val="00C87BB8"/>
    <w:rsid w:val="00C91840"/>
    <w:rsid w:val="00C91883"/>
    <w:rsid w:val="00C93DB7"/>
    <w:rsid w:val="00C95AB4"/>
    <w:rsid w:val="00C97801"/>
    <w:rsid w:val="00C9788A"/>
    <w:rsid w:val="00C97A7D"/>
    <w:rsid w:val="00CA141F"/>
    <w:rsid w:val="00CA19BD"/>
    <w:rsid w:val="00CA2BF1"/>
    <w:rsid w:val="00CA42E8"/>
    <w:rsid w:val="00CA4AC1"/>
    <w:rsid w:val="00CA59ED"/>
    <w:rsid w:val="00CA7E08"/>
    <w:rsid w:val="00CB0596"/>
    <w:rsid w:val="00CB3750"/>
    <w:rsid w:val="00CB4657"/>
    <w:rsid w:val="00CB47A9"/>
    <w:rsid w:val="00CB4BF6"/>
    <w:rsid w:val="00CC0AD4"/>
    <w:rsid w:val="00CC0C2E"/>
    <w:rsid w:val="00CC1775"/>
    <w:rsid w:val="00CC20AE"/>
    <w:rsid w:val="00CC3448"/>
    <w:rsid w:val="00CC44A7"/>
    <w:rsid w:val="00CC5217"/>
    <w:rsid w:val="00CC5673"/>
    <w:rsid w:val="00CC577F"/>
    <w:rsid w:val="00CD2F36"/>
    <w:rsid w:val="00CD3260"/>
    <w:rsid w:val="00CD3791"/>
    <w:rsid w:val="00CD3FCA"/>
    <w:rsid w:val="00CD41FE"/>
    <w:rsid w:val="00CD4C68"/>
    <w:rsid w:val="00CD6689"/>
    <w:rsid w:val="00CD6949"/>
    <w:rsid w:val="00CE014A"/>
    <w:rsid w:val="00CE0633"/>
    <w:rsid w:val="00CE1B68"/>
    <w:rsid w:val="00CE2D0F"/>
    <w:rsid w:val="00CE39CB"/>
    <w:rsid w:val="00CE3EB6"/>
    <w:rsid w:val="00CE4333"/>
    <w:rsid w:val="00CE56CE"/>
    <w:rsid w:val="00CE5CA2"/>
    <w:rsid w:val="00CE6C2E"/>
    <w:rsid w:val="00CE731D"/>
    <w:rsid w:val="00CE782D"/>
    <w:rsid w:val="00CF0488"/>
    <w:rsid w:val="00CF0F8F"/>
    <w:rsid w:val="00CF16AC"/>
    <w:rsid w:val="00CF2264"/>
    <w:rsid w:val="00CF2399"/>
    <w:rsid w:val="00CF2DA5"/>
    <w:rsid w:val="00CF37DB"/>
    <w:rsid w:val="00CF4D4F"/>
    <w:rsid w:val="00CF5A55"/>
    <w:rsid w:val="00CF5A60"/>
    <w:rsid w:val="00CF5AB3"/>
    <w:rsid w:val="00CF5B5B"/>
    <w:rsid w:val="00CF5C8B"/>
    <w:rsid w:val="00CF67BA"/>
    <w:rsid w:val="00CF7267"/>
    <w:rsid w:val="00CF74B3"/>
    <w:rsid w:val="00D02CDB"/>
    <w:rsid w:val="00D066B0"/>
    <w:rsid w:val="00D07DA7"/>
    <w:rsid w:val="00D1206A"/>
    <w:rsid w:val="00D13B17"/>
    <w:rsid w:val="00D1465C"/>
    <w:rsid w:val="00D148AC"/>
    <w:rsid w:val="00D15019"/>
    <w:rsid w:val="00D151FC"/>
    <w:rsid w:val="00D1551B"/>
    <w:rsid w:val="00D1619F"/>
    <w:rsid w:val="00D16D9D"/>
    <w:rsid w:val="00D20D83"/>
    <w:rsid w:val="00D22655"/>
    <w:rsid w:val="00D31096"/>
    <w:rsid w:val="00D32456"/>
    <w:rsid w:val="00D338BF"/>
    <w:rsid w:val="00D347E1"/>
    <w:rsid w:val="00D36A8C"/>
    <w:rsid w:val="00D40217"/>
    <w:rsid w:val="00D4198E"/>
    <w:rsid w:val="00D4231B"/>
    <w:rsid w:val="00D46269"/>
    <w:rsid w:val="00D4660A"/>
    <w:rsid w:val="00D468B0"/>
    <w:rsid w:val="00D46BC0"/>
    <w:rsid w:val="00D477F2"/>
    <w:rsid w:val="00D51310"/>
    <w:rsid w:val="00D51806"/>
    <w:rsid w:val="00D52E87"/>
    <w:rsid w:val="00D53F9B"/>
    <w:rsid w:val="00D54275"/>
    <w:rsid w:val="00D54635"/>
    <w:rsid w:val="00D567B4"/>
    <w:rsid w:val="00D574FA"/>
    <w:rsid w:val="00D57BB3"/>
    <w:rsid w:val="00D57C82"/>
    <w:rsid w:val="00D57F8F"/>
    <w:rsid w:val="00D60C54"/>
    <w:rsid w:val="00D6107A"/>
    <w:rsid w:val="00D64EA4"/>
    <w:rsid w:val="00D651F1"/>
    <w:rsid w:val="00D65EAC"/>
    <w:rsid w:val="00D6724E"/>
    <w:rsid w:val="00D67D6D"/>
    <w:rsid w:val="00D705A7"/>
    <w:rsid w:val="00D70648"/>
    <w:rsid w:val="00D73431"/>
    <w:rsid w:val="00D76D25"/>
    <w:rsid w:val="00D7718D"/>
    <w:rsid w:val="00D77794"/>
    <w:rsid w:val="00D80544"/>
    <w:rsid w:val="00D8093A"/>
    <w:rsid w:val="00D83071"/>
    <w:rsid w:val="00D836AD"/>
    <w:rsid w:val="00D83C3E"/>
    <w:rsid w:val="00D8676A"/>
    <w:rsid w:val="00D9071A"/>
    <w:rsid w:val="00D9075C"/>
    <w:rsid w:val="00D90DE2"/>
    <w:rsid w:val="00D9339B"/>
    <w:rsid w:val="00D974F8"/>
    <w:rsid w:val="00D97A30"/>
    <w:rsid w:val="00DA1108"/>
    <w:rsid w:val="00DA1D64"/>
    <w:rsid w:val="00DA2B1E"/>
    <w:rsid w:val="00DA47F6"/>
    <w:rsid w:val="00DA5D6D"/>
    <w:rsid w:val="00DA697F"/>
    <w:rsid w:val="00DA778D"/>
    <w:rsid w:val="00DA7C27"/>
    <w:rsid w:val="00DB020D"/>
    <w:rsid w:val="00DB1A4D"/>
    <w:rsid w:val="00DB2CE4"/>
    <w:rsid w:val="00DB5325"/>
    <w:rsid w:val="00DB6FD4"/>
    <w:rsid w:val="00DB6FEB"/>
    <w:rsid w:val="00DB7A74"/>
    <w:rsid w:val="00DC16D4"/>
    <w:rsid w:val="00DC4064"/>
    <w:rsid w:val="00DC5B0B"/>
    <w:rsid w:val="00DC6D75"/>
    <w:rsid w:val="00DD05BC"/>
    <w:rsid w:val="00DD2A16"/>
    <w:rsid w:val="00DD3B16"/>
    <w:rsid w:val="00DD6CFA"/>
    <w:rsid w:val="00DD6DF1"/>
    <w:rsid w:val="00DD71D4"/>
    <w:rsid w:val="00DD7968"/>
    <w:rsid w:val="00DE0585"/>
    <w:rsid w:val="00DE19B1"/>
    <w:rsid w:val="00DE2788"/>
    <w:rsid w:val="00DE278A"/>
    <w:rsid w:val="00DE405A"/>
    <w:rsid w:val="00DE4717"/>
    <w:rsid w:val="00DE47B4"/>
    <w:rsid w:val="00DF06F3"/>
    <w:rsid w:val="00DF1D34"/>
    <w:rsid w:val="00DF2777"/>
    <w:rsid w:val="00DF3523"/>
    <w:rsid w:val="00DF44B2"/>
    <w:rsid w:val="00DF7101"/>
    <w:rsid w:val="00DF7A72"/>
    <w:rsid w:val="00DF7FA7"/>
    <w:rsid w:val="00E01766"/>
    <w:rsid w:val="00E04BAF"/>
    <w:rsid w:val="00E06325"/>
    <w:rsid w:val="00E0639B"/>
    <w:rsid w:val="00E10ADA"/>
    <w:rsid w:val="00E10AE7"/>
    <w:rsid w:val="00E11175"/>
    <w:rsid w:val="00E12019"/>
    <w:rsid w:val="00E1361E"/>
    <w:rsid w:val="00E1539B"/>
    <w:rsid w:val="00E15D9F"/>
    <w:rsid w:val="00E2010E"/>
    <w:rsid w:val="00E20EBC"/>
    <w:rsid w:val="00E22940"/>
    <w:rsid w:val="00E22C09"/>
    <w:rsid w:val="00E2373A"/>
    <w:rsid w:val="00E24CCF"/>
    <w:rsid w:val="00E263EC"/>
    <w:rsid w:val="00E2713E"/>
    <w:rsid w:val="00E27C8C"/>
    <w:rsid w:val="00E31CCA"/>
    <w:rsid w:val="00E33F67"/>
    <w:rsid w:val="00E35206"/>
    <w:rsid w:val="00E35512"/>
    <w:rsid w:val="00E374D5"/>
    <w:rsid w:val="00E41358"/>
    <w:rsid w:val="00E41377"/>
    <w:rsid w:val="00E41F18"/>
    <w:rsid w:val="00E4282B"/>
    <w:rsid w:val="00E42984"/>
    <w:rsid w:val="00E45666"/>
    <w:rsid w:val="00E46740"/>
    <w:rsid w:val="00E46797"/>
    <w:rsid w:val="00E46F20"/>
    <w:rsid w:val="00E47A0F"/>
    <w:rsid w:val="00E51210"/>
    <w:rsid w:val="00E5474A"/>
    <w:rsid w:val="00E5535D"/>
    <w:rsid w:val="00E55384"/>
    <w:rsid w:val="00E5742A"/>
    <w:rsid w:val="00E60C2C"/>
    <w:rsid w:val="00E60F6B"/>
    <w:rsid w:val="00E6186A"/>
    <w:rsid w:val="00E618B0"/>
    <w:rsid w:val="00E61B1C"/>
    <w:rsid w:val="00E621C4"/>
    <w:rsid w:val="00E6230D"/>
    <w:rsid w:val="00E624F1"/>
    <w:rsid w:val="00E63422"/>
    <w:rsid w:val="00E64B2F"/>
    <w:rsid w:val="00E64F61"/>
    <w:rsid w:val="00E703FC"/>
    <w:rsid w:val="00E704D7"/>
    <w:rsid w:val="00E7301A"/>
    <w:rsid w:val="00E7426F"/>
    <w:rsid w:val="00E74C8A"/>
    <w:rsid w:val="00E774DF"/>
    <w:rsid w:val="00E77C7E"/>
    <w:rsid w:val="00E81871"/>
    <w:rsid w:val="00E824AA"/>
    <w:rsid w:val="00E84EC7"/>
    <w:rsid w:val="00E86052"/>
    <w:rsid w:val="00E87107"/>
    <w:rsid w:val="00E87CE8"/>
    <w:rsid w:val="00E90324"/>
    <w:rsid w:val="00E90546"/>
    <w:rsid w:val="00E9116E"/>
    <w:rsid w:val="00E91B46"/>
    <w:rsid w:val="00E936F9"/>
    <w:rsid w:val="00E9427E"/>
    <w:rsid w:val="00E9448F"/>
    <w:rsid w:val="00E95BE3"/>
    <w:rsid w:val="00E95F49"/>
    <w:rsid w:val="00E9748B"/>
    <w:rsid w:val="00E97807"/>
    <w:rsid w:val="00EA1FD9"/>
    <w:rsid w:val="00EA2C79"/>
    <w:rsid w:val="00EA7F3F"/>
    <w:rsid w:val="00EB05FE"/>
    <w:rsid w:val="00EB0E0A"/>
    <w:rsid w:val="00EB1E43"/>
    <w:rsid w:val="00EB20D5"/>
    <w:rsid w:val="00EB28D5"/>
    <w:rsid w:val="00EB3862"/>
    <w:rsid w:val="00EB407C"/>
    <w:rsid w:val="00EB437D"/>
    <w:rsid w:val="00EB450B"/>
    <w:rsid w:val="00EB576D"/>
    <w:rsid w:val="00EB78D6"/>
    <w:rsid w:val="00EB795F"/>
    <w:rsid w:val="00EB7C7B"/>
    <w:rsid w:val="00EC2ADE"/>
    <w:rsid w:val="00EC3798"/>
    <w:rsid w:val="00ED6878"/>
    <w:rsid w:val="00ED6EF7"/>
    <w:rsid w:val="00ED7FD1"/>
    <w:rsid w:val="00EE0030"/>
    <w:rsid w:val="00EE0D7A"/>
    <w:rsid w:val="00EE0E55"/>
    <w:rsid w:val="00EE2C6D"/>
    <w:rsid w:val="00EE4943"/>
    <w:rsid w:val="00EE4999"/>
    <w:rsid w:val="00EE5A23"/>
    <w:rsid w:val="00EF006E"/>
    <w:rsid w:val="00EF0C98"/>
    <w:rsid w:val="00EF1D7B"/>
    <w:rsid w:val="00EF2BD0"/>
    <w:rsid w:val="00EF488C"/>
    <w:rsid w:val="00F03355"/>
    <w:rsid w:val="00F03A57"/>
    <w:rsid w:val="00F04EA6"/>
    <w:rsid w:val="00F05AB8"/>
    <w:rsid w:val="00F11DB6"/>
    <w:rsid w:val="00F11DF2"/>
    <w:rsid w:val="00F16176"/>
    <w:rsid w:val="00F17B60"/>
    <w:rsid w:val="00F22832"/>
    <w:rsid w:val="00F244CA"/>
    <w:rsid w:val="00F25AD5"/>
    <w:rsid w:val="00F25D41"/>
    <w:rsid w:val="00F273BD"/>
    <w:rsid w:val="00F311B6"/>
    <w:rsid w:val="00F31BA7"/>
    <w:rsid w:val="00F33183"/>
    <w:rsid w:val="00F368EB"/>
    <w:rsid w:val="00F377FE"/>
    <w:rsid w:val="00F37BF3"/>
    <w:rsid w:val="00F40483"/>
    <w:rsid w:val="00F407CA"/>
    <w:rsid w:val="00F4132E"/>
    <w:rsid w:val="00F4240A"/>
    <w:rsid w:val="00F426F4"/>
    <w:rsid w:val="00F437CC"/>
    <w:rsid w:val="00F445D9"/>
    <w:rsid w:val="00F50842"/>
    <w:rsid w:val="00F52E5D"/>
    <w:rsid w:val="00F53080"/>
    <w:rsid w:val="00F55584"/>
    <w:rsid w:val="00F55F6D"/>
    <w:rsid w:val="00F56CD1"/>
    <w:rsid w:val="00F616AD"/>
    <w:rsid w:val="00F62B76"/>
    <w:rsid w:val="00F63851"/>
    <w:rsid w:val="00F644B1"/>
    <w:rsid w:val="00F64C0B"/>
    <w:rsid w:val="00F65FDC"/>
    <w:rsid w:val="00F66BFA"/>
    <w:rsid w:val="00F6711E"/>
    <w:rsid w:val="00F67C81"/>
    <w:rsid w:val="00F709C7"/>
    <w:rsid w:val="00F7121A"/>
    <w:rsid w:val="00F7163A"/>
    <w:rsid w:val="00F71E8D"/>
    <w:rsid w:val="00F73A3F"/>
    <w:rsid w:val="00F73F06"/>
    <w:rsid w:val="00F74014"/>
    <w:rsid w:val="00F74EED"/>
    <w:rsid w:val="00F758C3"/>
    <w:rsid w:val="00F75DEF"/>
    <w:rsid w:val="00F761C5"/>
    <w:rsid w:val="00F7720F"/>
    <w:rsid w:val="00F810A3"/>
    <w:rsid w:val="00F8253B"/>
    <w:rsid w:val="00F82C0E"/>
    <w:rsid w:val="00F86258"/>
    <w:rsid w:val="00F86398"/>
    <w:rsid w:val="00F903B1"/>
    <w:rsid w:val="00F90B72"/>
    <w:rsid w:val="00F92388"/>
    <w:rsid w:val="00F927D2"/>
    <w:rsid w:val="00F92BEA"/>
    <w:rsid w:val="00F92E5C"/>
    <w:rsid w:val="00F936B9"/>
    <w:rsid w:val="00F9466A"/>
    <w:rsid w:val="00F95B5D"/>
    <w:rsid w:val="00FA1587"/>
    <w:rsid w:val="00FA3991"/>
    <w:rsid w:val="00FA3E97"/>
    <w:rsid w:val="00FA5027"/>
    <w:rsid w:val="00FA51DA"/>
    <w:rsid w:val="00FA6648"/>
    <w:rsid w:val="00FA73EB"/>
    <w:rsid w:val="00FB09B3"/>
    <w:rsid w:val="00FB11BA"/>
    <w:rsid w:val="00FB2297"/>
    <w:rsid w:val="00FB48F0"/>
    <w:rsid w:val="00FB4CB7"/>
    <w:rsid w:val="00FB6057"/>
    <w:rsid w:val="00FB6F27"/>
    <w:rsid w:val="00FB7AB4"/>
    <w:rsid w:val="00FC0D0D"/>
    <w:rsid w:val="00FC1E5F"/>
    <w:rsid w:val="00FC2E9B"/>
    <w:rsid w:val="00FC3B99"/>
    <w:rsid w:val="00FC422F"/>
    <w:rsid w:val="00FC4B38"/>
    <w:rsid w:val="00FC69B1"/>
    <w:rsid w:val="00FC7174"/>
    <w:rsid w:val="00FC7A30"/>
    <w:rsid w:val="00FC7D43"/>
    <w:rsid w:val="00FD02CD"/>
    <w:rsid w:val="00FD0C13"/>
    <w:rsid w:val="00FD400D"/>
    <w:rsid w:val="00FD5035"/>
    <w:rsid w:val="00FD50B2"/>
    <w:rsid w:val="00FD73E3"/>
    <w:rsid w:val="00FD7627"/>
    <w:rsid w:val="00FD7F63"/>
    <w:rsid w:val="00FE5445"/>
    <w:rsid w:val="00FE6220"/>
    <w:rsid w:val="00FE7280"/>
    <w:rsid w:val="00FE7A06"/>
    <w:rsid w:val="00FE7C4A"/>
    <w:rsid w:val="00FF275D"/>
    <w:rsid w:val="00FF2860"/>
    <w:rsid w:val="00FF286F"/>
    <w:rsid w:val="00FF2E82"/>
    <w:rsid w:val="00FF2F24"/>
    <w:rsid w:val="00FF5CA3"/>
    <w:rsid w:val="00FF6757"/>
    <w:rsid w:val="00FF7507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style="mso-position-horizontal:left" fill="f" fillcolor="white" stroke="f">
      <v:fill color="white" on="f"/>
      <v:stroke on="f"/>
      <o:colormenu v:ext="edit" fillcolor="#ff9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EBE"/>
    <w:pPr>
      <w:widowControl w:val="0"/>
      <w:wordWrap w:val="0"/>
      <w:autoSpaceDE w:val="0"/>
      <w:autoSpaceDN w:val="0"/>
      <w:jc w:val="both"/>
    </w:pPr>
    <w:rPr>
      <w:rFonts w:ascii="바탕" w:eastAsia="굴림"/>
      <w:kern w:val="2"/>
      <w:szCs w:val="24"/>
    </w:rPr>
  </w:style>
  <w:style w:type="paragraph" w:styleId="1">
    <w:name w:val="heading 1"/>
    <w:basedOn w:val="a"/>
    <w:next w:val="a0"/>
    <w:qFormat/>
    <w:rsid w:val="00865844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0"/>
    <w:qFormat/>
    <w:rsid w:val="007A3AFE"/>
    <w:pPr>
      <w:keepNext/>
      <w:widowControl/>
      <w:numPr>
        <w:ilvl w:val="1"/>
        <w:numId w:val="2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0"/>
    <w:qFormat/>
    <w:rsid w:val="007A3AFE"/>
    <w:pPr>
      <w:keepNext/>
      <w:widowControl/>
      <w:numPr>
        <w:ilvl w:val="2"/>
        <w:numId w:val="3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0"/>
    <w:qFormat/>
    <w:rsid w:val="00FD5035"/>
    <w:pPr>
      <w:keepNext/>
      <w:widowControl/>
      <w:numPr>
        <w:ilvl w:val="3"/>
        <w:numId w:val="4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qFormat/>
    <w:rsid w:val="00AF0E87"/>
    <w:pPr>
      <w:widowControl/>
      <w:numPr>
        <w:ilvl w:val="4"/>
        <w:numId w:val="5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0"/>
    <w:next w:val="a"/>
    <w:qFormat/>
    <w:rsid w:val="00DE0585"/>
    <w:pPr>
      <w:widowControl/>
      <w:numPr>
        <w:ilvl w:val="5"/>
        <w:numId w:val="6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Arial" w:hAnsi="Arial"/>
      <w:i/>
      <w:kern w:val="0"/>
    </w:rPr>
  </w:style>
  <w:style w:type="paragraph" w:styleId="7">
    <w:name w:val="heading 7"/>
    <w:basedOn w:val="a"/>
    <w:next w:val="a"/>
    <w:qFormat/>
    <w:rsid w:val="00AF0E87"/>
    <w:pPr>
      <w:widowControl/>
      <w:numPr>
        <w:ilvl w:val="6"/>
        <w:numId w:val="7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qFormat/>
    <w:rsid w:val="00AF0E87"/>
    <w:pPr>
      <w:widowControl/>
      <w:numPr>
        <w:ilvl w:val="7"/>
        <w:numId w:val="8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qFormat/>
    <w:rsid w:val="00AF0E87"/>
    <w:pPr>
      <w:widowControl/>
      <w:numPr>
        <w:ilvl w:val="8"/>
        <w:numId w:val="9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2720DE"/>
    <w:rPr>
      <w:color w:val="0000FF"/>
      <w:u w:val="single"/>
    </w:rPr>
  </w:style>
  <w:style w:type="paragraph" w:styleId="10">
    <w:name w:val="toc 1"/>
    <w:basedOn w:val="a"/>
    <w:next w:val="20"/>
    <w:autoRedefine/>
    <w:uiPriority w:val="39"/>
    <w:rsid w:val="00AF0E87"/>
    <w:pPr>
      <w:spacing w:before="120" w:after="120"/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AF0E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semiHidden/>
    <w:rsid w:val="00AF0E87"/>
    <w:pPr>
      <w:ind w:left="400"/>
      <w:jc w:val="left"/>
    </w:pPr>
    <w:rPr>
      <w:rFonts w:ascii="Times New Roman"/>
      <w:i/>
      <w:iCs/>
      <w:szCs w:val="20"/>
    </w:rPr>
  </w:style>
  <w:style w:type="paragraph" w:styleId="40">
    <w:name w:val="toc 4"/>
    <w:basedOn w:val="a"/>
    <w:next w:val="a"/>
    <w:autoRedefine/>
    <w:semiHidden/>
    <w:rsid w:val="00AF0E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AF0E87"/>
    <w:pPr>
      <w:ind w:left="80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AF0E87"/>
    <w:pPr>
      <w:ind w:left="1000"/>
      <w:jc w:val="left"/>
    </w:pPr>
    <w:rPr>
      <w:rFonts w:asci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AF0E87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AF0E87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AF0E87"/>
    <w:pPr>
      <w:ind w:left="1600"/>
      <w:jc w:val="left"/>
    </w:pPr>
    <w:rPr>
      <w:rFonts w:ascii="Times New Roman"/>
      <w:sz w:val="18"/>
      <w:szCs w:val="18"/>
    </w:rPr>
  </w:style>
  <w:style w:type="paragraph" w:styleId="a5">
    <w:name w:val="Document Map"/>
    <w:basedOn w:val="a"/>
    <w:semiHidden/>
    <w:rsid w:val="00AF0E87"/>
    <w:pPr>
      <w:shd w:val="clear" w:color="auto" w:fill="000080"/>
    </w:pPr>
    <w:rPr>
      <w:rFonts w:ascii="Arial" w:eastAsia="돋움" w:hAnsi="Arial"/>
    </w:rPr>
  </w:style>
  <w:style w:type="paragraph" w:customStyle="1" w:styleId="a0">
    <w:name w:val="내용"/>
    <w:basedOn w:val="a"/>
    <w:link w:val="Char"/>
    <w:rsid w:val="0031039A"/>
    <w:pPr>
      <w:ind w:leftChars="200" w:left="400"/>
    </w:pPr>
    <w:rPr>
      <w:rFonts w:ascii="굴림체" w:hAnsi="굴림체" w:cs="바탕"/>
      <w:szCs w:val="20"/>
    </w:rPr>
  </w:style>
  <w:style w:type="paragraph" w:styleId="a6">
    <w:name w:val="header"/>
    <w:basedOn w:val="a"/>
    <w:link w:val="Char0"/>
    <w:rsid w:val="00096A3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096A30"/>
    <w:pPr>
      <w:tabs>
        <w:tab w:val="center" w:pos="4252"/>
        <w:tab w:val="right" w:pos="8504"/>
      </w:tabs>
      <w:snapToGrid w:val="0"/>
    </w:pPr>
  </w:style>
  <w:style w:type="paragraph" w:customStyle="1" w:styleId="14pt">
    <w:name w:val="스타일 14 pt 굵게 왼쪽"/>
    <w:basedOn w:val="a"/>
    <w:rsid w:val="0031039A"/>
    <w:pPr>
      <w:jc w:val="left"/>
    </w:pPr>
    <w:rPr>
      <w:b/>
      <w:bCs/>
      <w:sz w:val="28"/>
      <w:szCs w:val="28"/>
    </w:rPr>
  </w:style>
  <w:style w:type="paragraph" w:customStyle="1" w:styleId="14pt0">
    <w:name w:val="스타일 (영어) 굴림체 (양방향) 굴림 14 pt 굵게 검정 오른쪽"/>
    <w:basedOn w:val="a"/>
    <w:rsid w:val="0031039A"/>
    <w:pPr>
      <w:jc w:val="right"/>
    </w:pPr>
    <w:rPr>
      <w:rFonts w:ascii="굴림체" w:hAnsi="굴림체" w:cs="굴림"/>
      <w:b/>
      <w:bCs/>
      <w:color w:val="000000"/>
      <w:kern w:val="0"/>
      <w:sz w:val="28"/>
      <w:szCs w:val="28"/>
    </w:rPr>
  </w:style>
  <w:style w:type="paragraph" w:customStyle="1" w:styleId="TrebuchetMSHY20pt">
    <w:name w:val="스타일 (영어) Trebuchet MS (한글) HY중고딕 (양방향) 굴림 20 pt 굵게 검정 오른쪽"/>
    <w:basedOn w:val="a"/>
    <w:rsid w:val="0031039A"/>
    <w:pPr>
      <w:jc w:val="right"/>
    </w:pPr>
    <w:rPr>
      <w:rFonts w:ascii="Trebuchet MS" w:hAnsi="Trebuchet MS" w:cs="굴림"/>
      <w:b/>
      <w:bCs/>
      <w:color w:val="000000"/>
      <w:kern w:val="0"/>
      <w:sz w:val="40"/>
      <w:szCs w:val="40"/>
    </w:rPr>
  </w:style>
  <w:style w:type="table" w:customStyle="1" w:styleId="a8">
    <w:name w:val="기본표스타일"/>
    <w:basedOn w:val="a2"/>
    <w:rsid w:val="00AA07F3"/>
    <w:rPr>
      <w:rFonts w:eastAsia="굴림"/>
    </w:r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wordWrap/>
        <w:jc w:val="center"/>
      </w:pPr>
      <w:rPr>
        <w:rFonts w:eastAsia="굴림"/>
        <w:b/>
        <w:i w:val="0"/>
      </w:rPr>
      <w:tblPr/>
      <w:tcPr>
        <w:shd w:val="clear" w:color="auto" w:fill="D9D9D9"/>
      </w:tcPr>
    </w:tblStylePr>
  </w:style>
  <w:style w:type="paragraph" w:styleId="a9">
    <w:name w:val="caption"/>
    <w:basedOn w:val="a"/>
    <w:next w:val="a"/>
    <w:qFormat/>
    <w:rsid w:val="00344510"/>
    <w:rPr>
      <w:b/>
      <w:bCs/>
      <w:szCs w:val="20"/>
    </w:rPr>
  </w:style>
  <w:style w:type="paragraph" w:customStyle="1" w:styleId="aa">
    <w:name w:val="그림 캡션"/>
    <w:basedOn w:val="a0"/>
    <w:next w:val="a0"/>
    <w:link w:val="Char1"/>
    <w:rsid w:val="00355676"/>
    <w:pPr>
      <w:jc w:val="left"/>
    </w:pPr>
    <w:rPr>
      <w:rFonts w:ascii="바탕" w:eastAsia="바탕" w:hAnsi="바탕"/>
    </w:rPr>
  </w:style>
  <w:style w:type="character" w:customStyle="1" w:styleId="Char">
    <w:name w:val="내용 Char"/>
    <w:basedOn w:val="a1"/>
    <w:link w:val="a0"/>
    <w:rsid w:val="00F40483"/>
    <w:rPr>
      <w:rFonts w:ascii="굴림체" w:eastAsia="굴림" w:hAnsi="굴림체" w:cs="바탕"/>
      <w:kern w:val="2"/>
      <w:lang w:val="en-US" w:eastAsia="ko-KR" w:bidi="ar-SA"/>
    </w:rPr>
  </w:style>
  <w:style w:type="character" w:customStyle="1" w:styleId="Char1">
    <w:name w:val="그림 캡션 Char"/>
    <w:basedOn w:val="Char"/>
    <w:link w:val="aa"/>
    <w:rsid w:val="00355676"/>
    <w:rPr>
      <w:rFonts w:ascii="바탕" w:eastAsia="바탕" w:hAnsi="바탕"/>
    </w:rPr>
  </w:style>
  <w:style w:type="table" w:styleId="ab">
    <w:name w:val="Table Grid"/>
    <w:basedOn w:val="a2"/>
    <w:rsid w:val="00A5453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이미지 넣기 표"/>
    <w:basedOn w:val="a8"/>
    <w:rsid w:val="00952094"/>
    <w:pPr>
      <w:jc w:val="center"/>
    </w:pPr>
    <w:tblPr>
      <w:tblInd w:w="454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wordWrap/>
        <w:jc w:val="center"/>
      </w:pPr>
      <w:rPr>
        <w:rFonts w:eastAsia="굴림"/>
        <w:b w:val="0"/>
        <w:i w:val="0"/>
      </w:rPr>
      <w:tblPr/>
      <w:tcPr>
        <w:shd w:val="clear" w:color="auto" w:fill="FFFFFF"/>
      </w:tcPr>
    </w:tblStylePr>
  </w:style>
  <w:style w:type="paragraph" w:customStyle="1" w:styleId="ad">
    <w:name w:val="표안내용"/>
    <w:basedOn w:val="a0"/>
    <w:link w:val="Char2"/>
    <w:rsid w:val="001F2FBB"/>
    <w:pPr>
      <w:ind w:leftChars="0" w:left="0"/>
      <w:jc w:val="left"/>
    </w:pPr>
  </w:style>
  <w:style w:type="paragraph" w:customStyle="1" w:styleId="ae">
    <w:name w:val="참고내용"/>
    <w:rsid w:val="008F405C"/>
    <w:pPr>
      <w:jc w:val="right"/>
    </w:pPr>
    <w:rPr>
      <w:rFonts w:ascii="굴림체" w:hAnsi="굴림체" w:cs="바탕"/>
      <w:kern w:val="2"/>
    </w:rPr>
  </w:style>
  <w:style w:type="paragraph" w:customStyle="1" w:styleId="af">
    <w:name w:val="안내멘트"/>
    <w:basedOn w:val="a0"/>
    <w:link w:val="Char3"/>
    <w:rsid w:val="00261578"/>
    <w:pPr>
      <w:ind w:left="350" w:hangingChars="150" w:hanging="150"/>
    </w:pPr>
    <w:rPr>
      <w:color w:val="0000FF"/>
    </w:rPr>
  </w:style>
  <w:style w:type="character" w:customStyle="1" w:styleId="Char3">
    <w:name w:val="안내멘트 Char"/>
    <w:basedOn w:val="Char"/>
    <w:link w:val="af"/>
    <w:rsid w:val="00261578"/>
    <w:rPr>
      <w:color w:val="0000FF"/>
    </w:rPr>
  </w:style>
  <w:style w:type="paragraph" w:customStyle="1" w:styleId="af0">
    <w:name w:val="표안 그림 캡션"/>
    <w:basedOn w:val="ad"/>
    <w:link w:val="Char4"/>
    <w:rsid w:val="006E063D"/>
    <w:rPr>
      <w:rFonts w:ascii="바탕" w:eastAsia="바탕" w:hAnsi="바탕"/>
    </w:rPr>
  </w:style>
  <w:style w:type="character" w:customStyle="1" w:styleId="Char2">
    <w:name w:val="표안내용 Char"/>
    <w:basedOn w:val="Char"/>
    <w:link w:val="ad"/>
    <w:rsid w:val="006E063D"/>
  </w:style>
  <w:style w:type="character" w:customStyle="1" w:styleId="Char4">
    <w:name w:val="표안 그림 캡션 Char"/>
    <w:basedOn w:val="Char2"/>
    <w:link w:val="af0"/>
    <w:rsid w:val="006E063D"/>
    <w:rPr>
      <w:rFonts w:ascii="바탕" w:eastAsia="바탕" w:hAnsi="바탕"/>
    </w:rPr>
  </w:style>
  <w:style w:type="table" w:customStyle="1" w:styleId="21">
    <w:name w:val="기본표스타일2"/>
    <w:basedOn w:val="a8"/>
    <w:rsid w:val="003D6C18"/>
    <w:pPr>
      <w:jc w:val="both"/>
    </w:pPr>
    <w:tblPr>
      <w:tblInd w:w="454" w:type="dxa"/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  <w:vAlign w:val="center"/>
    </w:tcPr>
    <w:tblStylePr w:type="firstRow">
      <w:pPr>
        <w:wordWrap/>
        <w:jc w:val="both"/>
      </w:pPr>
      <w:rPr>
        <w:rFonts w:eastAsia="굴림"/>
        <w:b w:val="0"/>
        <w:i w:val="0"/>
      </w:rPr>
      <w:tblPr/>
      <w:tcPr>
        <w:shd w:val="clear" w:color="auto" w:fill="D9D9D9"/>
        <w:vAlign w:val="center"/>
      </w:tcPr>
    </w:tblStylePr>
    <w:tblStylePr w:type="firstCol">
      <w:pPr>
        <w:jc w:val="center"/>
      </w:pPr>
    </w:tblStylePr>
  </w:style>
  <w:style w:type="character" w:customStyle="1" w:styleId="Char0">
    <w:name w:val="머리글 Char"/>
    <w:basedOn w:val="a1"/>
    <w:link w:val="a6"/>
    <w:rsid w:val="00E33F67"/>
    <w:rPr>
      <w:rFonts w:ascii="바탕" w:eastAsia="굴림"/>
      <w:kern w:val="2"/>
      <w:szCs w:val="24"/>
      <w:lang w:val="en-US" w:eastAsia="ko-KR" w:bidi="ar-SA"/>
    </w:rPr>
  </w:style>
  <w:style w:type="character" w:customStyle="1" w:styleId="CharChar1">
    <w:name w:val="Char Char1"/>
    <w:basedOn w:val="a1"/>
    <w:rsid w:val="00F92388"/>
    <w:rPr>
      <w:rFonts w:ascii="바탕" w:eastAsia="굴림"/>
      <w:kern w:val="2"/>
      <w:szCs w:val="24"/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10.&#54364;&#51456;&#52404;&#44228;\10.&#47928;&#49436;&#54364;&#51456;\DOC&#54364;&#51456;\&#49436;&#49885;_&#49328;&#52636;&#47932;&#54364;&#51456;(&#48372;&#44256;&#49436;&#54805;&#53468;)_&#49464;&#47196;_A4_&#54364;&#5145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서식_산출물표준(보고서형태)_세로_A4_표준.dot</Template>
  <TotalTime>5685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테이블설계서</vt:lpstr>
    </vt:vector>
  </TitlesOfParts>
  <Company>솔트룩스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테이블설계서</dc:title>
  <dc:creator>장정호</dc:creator>
  <cp:lastModifiedBy>kjwkor</cp:lastModifiedBy>
  <cp:revision>458</cp:revision>
  <cp:lastPrinted>2003-10-06T08:54:00Z</cp:lastPrinted>
  <dcterms:created xsi:type="dcterms:W3CDTF">2010-12-02T04:50:00Z</dcterms:created>
  <dcterms:modified xsi:type="dcterms:W3CDTF">2011-02-19T08:11:00Z</dcterms:modified>
</cp:coreProperties>
</file>